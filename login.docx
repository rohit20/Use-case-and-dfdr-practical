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0176C1">
      <w:pPr>
        <w:pStyle w:val="PageTitle"/>
      </w:pPr>
    </w:p>
    <w:p w14:paraId="047659E7" w14:textId="77777777" w:rsidR="009F5790" w:rsidRPr="009F5790" w:rsidRDefault="009F5790" w:rsidP="000176C1">
      <w:pPr>
        <w:pStyle w:val="PageTitle"/>
      </w:pPr>
    </w:p>
    <w:p w14:paraId="4B63A63E" w14:textId="77777777" w:rsidR="009F5790" w:rsidRPr="009F5790" w:rsidRDefault="009F5790" w:rsidP="000176C1">
      <w:pPr>
        <w:pStyle w:val="PageTitle"/>
      </w:pPr>
    </w:p>
    <w:p w14:paraId="48ED829F" w14:textId="77777777" w:rsidR="009F5790" w:rsidRPr="001C4D77" w:rsidRDefault="009F5790" w:rsidP="000176C1">
      <w:pPr>
        <w:pStyle w:val="PageTitle"/>
      </w:pPr>
    </w:p>
    <w:p w14:paraId="5AB8EF64" w14:textId="77777777" w:rsidR="009F5790" w:rsidRPr="001C4D77" w:rsidRDefault="009F5790" w:rsidP="000176C1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0176C1">
      <w:pPr>
        <w:pStyle w:val="PageTitle"/>
      </w:pPr>
    </w:p>
    <w:p w14:paraId="03A8A6B3" w14:textId="45C90EC8" w:rsidR="009F5790" w:rsidRPr="001C4D77" w:rsidRDefault="00155339" w:rsidP="000176C1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176C1"/>
    <w:p w14:paraId="12D6A4D9" w14:textId="77777777" w:rsidR="009F5790" w:rsidRPr="009F5790" w:rsidRDefault="009F5790" w:rsidP="000176C1"/>
    <w:p w14:paraId="4F7ED659" w14:textId="77777777" w:rsidR="009F5790" w:rsidRPr="009F5790" w:rsidRDefault="009F5790" w:rsidP="000176C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0176C1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C648443" w:rsidR="00B53DC1" w:rsidRPr="009F5790" w:rsidRDefault="00B53DC1" w:rsidP="000176C1">
            <w:r w:rsidRPr="00D3101D">
              <w:t> </w:t>
            </w:r>
            <w:r>
              <w:t>PRJ_</w:t>
            </w:r>
            <w:r w:rsidR="009915A3">
              <w:t>Banking Exam Portal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0176C1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7929F17C" w:rsidR="00B53DC1" w:rsidRPr="009F5790" w:rsidRDefault="002C69C5" w:rsidP="000176C1">
            <w:r>
              <w:t xml:space="preserve">Banking Exam Portal </w:t>
            </w:r>
          </w:p>
        </w:tc>
      </w:tr>
    </w:tbl>
    <w:p w14:paraId="1917D496" w14:textId="77777777" w:rsidR="009F5790" w:rsidRPr="009F5790" w:rsidRDefault="009F5790" w:rsidP="000176C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F87BA9A" w:rsidR="009F5790" w:rsidRPr="009F5790" w:rsidRDefault="009F5790" w:rsidP="000176C1">
            <w:r w:rsidRPr="009F5790">
              <w:t> </w:t>
            </w:r>
            <w:r w:rsidR="000A0A1F">
              <w:t>Bhavana Chaudhari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7911BF8" w:rsidR="009F5790" w:rsidRPr="009F5790" w:rsidRDefault="000A0A1F" w:rsidP="000176C1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D720E96" w:rsidR="009F5790" w:rsidRPr="009F5790" w:rsidRDefault="009F5790" w:rsidP="000176C1">
            <w:r w:rsidRPr="009F5790">
              <w:t> </w:t>
            </w:r>
            <w:r w:rsidR="000A0A1F">
              <w:t>22</w:t>
            </w:r>
            <w:r w:rsidR="000A0A1F">
              <w:rPr>
                <w:vertAlign w:val="superscript"/>
              </w:rPr>
              <w:t>nd</w:t>
            </w:r>
            <w:r w:rsidR="000A0A1F">
              <w:t xml:space="preserve"> Jan, 2019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176C1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0176C1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262AD227" w:rsidR="008E15A0" w:rsidRPr="009F5790" w:rsidRDefault="00226492" w:rsidP="000176C1">
            <w:r>
              <w:t>Analyst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0F7E1F82" w:rsidR="008E15A0" w:rsidRPr="009F5790" w:rsidRDefault="008E15A0" w:rsidP="000176C1">
            <w:r w:rsidRPr="009F5790">
              <w:t> </w:t>
            </w:r>
            <w:r w:rsidR="00697B50">
              <w:t>22</w:t>
            </w:r>
            <w:r w:rsidR="00697B50">
              <w:rPr>
                <w:vertAlign w:val="superscript"/>
              </w:rPr>
              <w:t>nd</w:t>
            </w:r>
            <w:r w:rsidR="00697B50">
              <w:t xml:space="preserve"> Jan, 2019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1062FCF" w:rsidR="008E15A0" w:rsidRPr="009F5790" w:rsidRDefault="008E15A0" w:rsidP="000176C1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564E6DF" w:rsidR="008E15A0" w:rsidRPr="009F5790" w:rsidRDefault="008E15A0" w:rsidP="000176C1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2786F62E" w:rsidR="008E15A0" w:rsidRPr="009F5790" w:rsidRDefault="00697B50" w:rsidP="000176C1"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Jan, 2019</w:t>
            </w:r>
          </w:p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0176C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0176C1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0176C1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A07F97B" w:rsidR="008E15A0" w:rsidRPr="009F5790" w:rsidRDefault="00697B50" w:rsidP="000176C1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0176C1">
            <w:r w:rsidRPr="009F5790">
              <w:t> </w:t>
            </w:r>
          </w:p>
        </w:tc>
      </w:tr>
    </w:tbl>
    <w:p w14:paraId="0966AC59" w14:textId="77777777" w:rsidR="009F5790" w:rsidRPr="009F5790" w:rsidRDefault="009F5790" w:rsidP="000176C1">
      <w:r w:rsidRPr="009F5790">
        <w:br w:type="page"/>
      </w:r>
    </w:p>
    <w:p w14:paraId="42EE7ADE" w14:textId="77777777" w:rsidR="009F5790" w:rsidRPr="009F5790" w:rsidRDefault="009F5790" w:rsidP="000176C1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0176C1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176C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0176C1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0176C1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0176C1"/>
        </w:tc>
        <w:tc>
          <w:tcPr>
            <w:tcW w:w="1080" w:type="dxa"/>
          </w:tcPr>
          <w:p w14:paraId="488BB2E9" w14:textId="77777777" w:rsidR="009F5790" w:rsidRPr="009F5790" w:rsidRDefault="009F5790" w:rsidP="000176C1"/>
        </w:tc>
        <w:tc>
          <w:tcPr>
            <w:tcW w:w="1080" w:type="dxa"/>
          </w:tcPr>
          <w:p w14:paraId="325B699D" w14:textId="77777777" w:rsidR="009F5790" w:rsidRPr="009F5790" w:rsidRDefault="009F5790" w:rsidP="000176C1"/>
        </w:tc>
        <w:tc>
          <w:tcPr>
            <w:tcW w:w="1080" w:type="dxa"/>
          </w:tcPr>
          <w:p w14:paraId="77EF851F" w14:textId="77777777" w:rsidR="009F5790" w:rsidRPr="009F5790" w:rsidRDefault="009F5790" w:rsidP="000176C1"/>
        </w:tc>
        <w:tc>
          <w:tcPr>
            <w:tcW w:w="1080" w:type="dxa"/>
          </w:tcPr>
          <w:p w14:paraId="3AD2F557" w14:textId="77777777" w:rsidR="009F5790" w:rsidRPr="009F5790" w:rsidRDefault="009F5790" w:rsidP="000176C1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0176C1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0176C1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0176C1"/>
        </w:tc>
        <w:tc>
          <w:tcPr>
            <w:tcW w:w="1080" w:type="dxa"/>
          </w:tcPr>
          <w:p w14:paraId="3D8D9994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0176C1"/>
        </w:tc>
        <w:tc>
          <w:tcPr>
            <w:tcW w:w="1080" w:type="dxa"/>
          </w:tcPr>
          <w:p w14:paraId="2BE1FC53" w14:textId="77777777" w:rsidR="009F5790" w:rsidRPr="009F5790" w:rsidRDefault="009F5790" w:rsidP="000176C1"/>
        </w:tc>
        <w:tc>
          <w:tcPr>
            <w:tcW w:w="1080" w:type="dxa"/>
          </w:tcPr>
          <w:p w14:paraId="1799B660" w14:textId="77777777" w:rsidR="009F5790" w:rsidRPr="009F5790" w:rsidRDefault="009F5790" w:rsidP="000176C1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0176C1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0176C1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0176C1"/>
        </w:tc>
        <w:tc>
          <w:tcPr>
            <w:tcW w:w="1080" w:type="dxa"/>
          </w:tcPr>
          <w:p w14:paraId="3645B887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0176C1"/>
        </w:tc>
        <w:tc>
          <w:tcPr>
            <w:tcW w:w="1080" w:type="dxa"/>
          </w:tcPr>
          <w:p w14:paraId="3A64C6EF" w14:textId="77777777" w:rsidR="009F5790" w:rsidRPr="009F5790" w:rsidRDefault="009F5790" w:rsidP="000176C1"/>
        </w:tc>
        <w:tc>
          <w:tcPr>
            <w:tcW w:w="1080" w:type="dxa"/>
          </w:tcPr>
          <w:p w14:paraId="47308748" w14:textId="77777777" w:rsidR="009F5790" w:rsidRPr="009F5790" w:rsidRDefault="009F5790" w:rsidP="000176C1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0176C1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0176C1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0176C1"/>
        </w:tc>
        <w:tc>
          <w:tcPr>
            <w:tcW w:w="1080" w:type="dxa"/>
          </w:tcPr>
          <w:p w14:paraId="46558018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0176C1"/>
        </w:tc>
        <w:tc>
          <w:tcPr>
            <w:tcW w:w="1080" w:type="dxa"/>
          </w:tcPr>
          <w:p w14:paraId="3AFC5A5C" w14:textId="77777777" w:rsidR="009F5790" w:rsidRPr="009F5790" w:rsidRDefault="009F5790" w:rsidP="000176C1"/>
        </w:tc>
        <w:tc>
          <w:tcPr>
            <w:tcW w:w="1080" w:type="dxa"/>
          </w:tcPr>
          <w:p w14:paraId="7E23613F" w14:textId="77777777" w:rsidR="009F5790" w:rsidRPr="009F5790" w:rsidRDefault="009F5790" w:rsidP="000176C1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0176C1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0176C1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0176C1"/>
        </w:tc>
        <w:tc>
          <w:tcPr>
            <w:tcW w:w="1080" w:type="dxa"/>
          </w:tcPr>
          <w:p w14:paraId="4D22E910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0176C1"/>
        </w:tc>
        <w:tc>
          <w:tcPr>
            <w:tcW w:w="1080" w:type="dxa"/>
          </w:tcPr>
          <w:p w14:paraId="6071EC99" w14:textId="77777777" w:rsidR="009F5790" w:rsidRPr="009F5790" w:rsidRDefault="009F5790" w:rsidP="000176C1"/>
        </w:tc>
        <w:tc>
          <w:tcPr>
            <w:tcW w:w="1080" w:type="dxa"/>
          </w:tcPr>
          <w:p w14:paraId="0D8E8B38" w14:textId="77777777" w:rsidR="009F5790" w:rsidRPr="009F5790" w:rsidRDefault="009F5790" w:rsidP="000176C1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0176C1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0176C1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0176C1"/>
        </w:tc>
        <w:tc>
          <w:tcPr>
            <w:tcW w:w="1080" w:type="dxa"/>
          </w:tcPr>
          <w:p w14:paraId="3BC21E42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0176C1"/>
        </w:tc>
        <w:tc>
          <w:tcPr>
            <w:tcW w:w="1080" w:type="dxa"/>
          </w:tcPr>
          <w:p w14:paraId="718D8944" w14:textId="77777777" w:rsidR="009F5790" w:rsidRPr="009F5790" w:rsidRDefault="009F5790" w:rsidP="000176C1"/>
        </w:tc>
        <w:tc>
          <w:tcPr>
            <w:tcW w:w="1080" w:type="dxa"/>
          </w:tcPr>
          <w:p w14:paraId="5DD7E652" w14:textId="77777777" w:rsidR="009F5790" w:rsidRPr="009F5790" w:rsidRDefault="009F5790" w:rsidP="000176C1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0176C1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0176C1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0176C1"/>
        </w:tc>
        <w:tc>
          <w:tcPr>
            <w:tcW w:w="1080" w:type="dxa"/>
          </w:tcPr>
          <w:p w14:paraId="161B779E" w14:textId="77777777" w:rsidR="009F5790" w:rsidRPr="009F5790" w:rsidRDefault="009F5790" w:rsidP="000176C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0176C1"/>
        </w:tc>
        <w:tc>
          <w:tcPr>
            <w:tcW w:w="1080" w:type="dxa"/>
          </w:tcPr>
          <w:p w14:paraId="4BE23196" w14:textId="77777777" w:rsidR="009F5790" w:rsidRPr="009F5790" w:rsidRDefault="009F5790" w:rsidP="000176C1"/>
        </w:tc>
        <w:tc>
          <w:tcPr>
            <w:tcW w:w="1080" w:type="dxa"/>
          </w:tcPr>
          <w:p w14:paraId="3F95224E" w14:textId="77777777" w:rsidR="009F5790" w:rsidRPr="009F5790" w:rsidRDefault="009F5790" w:rsidP="000176C1"/>
        </w:tc>
      </w:tr>
    </w:tbl>
    <w:p w14:paraId="7C85DA30" w14:textId="77777777" w:rsidR="009F5790" w:rsidRPr="009F5790" w:rsidRDefault="009F5790" w:rsidP="000176C1"/>
    <w:p w14:paraId="36105CE6" w14:textId="77777777" w:rsidR="009F5790" w:rsidRPr="009F5790" w:rsidRDefault="009F5790" w:rsidP="000176C1"/>
    <w:p w14:paraId="2CC8A7F7" w14:textId="77777777" w:rsidR="009F5790" w:rsidRPr="009F5790" w:rsidRDefault="009F5790" w:rsidP="000176C1">
      <w:r w:rsidRPr="009F5790">
        <w:t xml:space="preserve">Disclaimer: </w:t>
      </w:r>
    </w:p>
    <w:p w14:paraId="28E0825A" w14:textId="77777777" w:rsidR="009F5790" w:rsidRPr="009F5790" w:rsidRDefault="009F5790" w:rsidP="000176C1"/>
    <w:p w14:paraId="47F58572" w14:textId="7F835A43" w:rsidR="009F5790" w:rsidRPr="009F5790" w:rsidRDefault="009F5790" w:rsidP="000176C1">
      <w:r w:rsidRPr="009F5790">
        <w:t>The scope of the project ‘</w:t>
      </w:r>
      <w:r w:rsidR="002A5CCE" w:rsidRPr="003933D8">
        <w:rPr>
          <w:b/>
        </w:rPr>
        <w:t>Banking Exam Portal</w:t>
      </w:r>
      <w:r w:rsidRPr="003933D8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176C1">
      <w:r w:rsidRPr="005B3604">
        <w:lastRenderedPageBreak/>
        <w:t>TABLE OF CONTENTS</w:t>
      </w:r>
    </w:p>
    <w:p w14:paraId="63D9F59F" w14:textId="77777777" w:rsidR="009F5790" w:rsidRPr="009F5790" w:rsidRDefault="009F5790" w:rsidP="000176C1"/>
    <w:p w14:paraId="25EEBB51" w14:textId="77777777" w:rsidR="0084012D" w:rsidRDefault="009F5790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4193086" w:history="1">
        <w:r w:rsidR="0084012D" w:rsidRPr="00546D50">
          <w:rPr>
            <w:rStyle w:val="Hyperlink"/>
            <w:noProof/>
          </w:rPr>
          <w:t>1.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Use Case Name: Login to the University Admission SystemMMMMMMMM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5294CED1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87" w:history="1">
        <w:r w:rsidR="0084012D" w:rsidRPr="00546D50">
          <w:rPr>
            <w:rStyle w:val="Hyperlink"/>
            <w:noProof/>
          </w:rPr>
          <w:t>2.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Actor(s)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_Toc494193087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31CF1134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88" w:history="1">
        <w:r w:rsidR="0084012D" w:rsidRPr="00546D50">
          <w:rPr>
            <w:rStyle w:val="Hyperlink"/>
            <w:noProof/>
          </w:rPr>
          <w:t>3.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Preconditions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_Toc494193088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6FD3B33B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89" w:history="1">
        <w:r w:rsidR="0084012D" w:rsidRPr="00546D50">
          <w:rPr>
            <w:rStyle w:val="Hyperlink"/>
            <w:noProof/>
          </w:rPr>
          <w:t>4.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Flow of Events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_Toc494193089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278FD93E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0" w:history="1">
        <w:r w:rsidR="0084012D" w:rsidRPr="00546D50">
          <w:rPr>
            <w:rStyle w:val="Hyperlink"/>
            <w:noProof/>
          </w:rPr>
          <w:t>4.1  Basic Flow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_Toc494193090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5</w:t>
        </w:r>
        <w:r w:rsidR="0084012D">
          <w:rPr>
            <w:noProof/>
            <w:webHidden/>
          </w:rPr>
          <w:fldChar w:fldCharType="end"/>
        </w:r>
      </w:hyperlink>
    </w:p>
    <w:p w14:paraId="548DEE46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1" w:history="1">
        <w:r w:rsidR="0084012D" w:rsidRPr="00546D50">
          <w:rPr>
            <w:rStyle w:val="Hyperlink"/>
            <w:noProof/>
          </w:rPr>
          <w:t>4.2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Alternative Flows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_Toc494193091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63FAC998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2" w:history="1">
        <w:r w:rsidR="0084012D" w:rsidRPr="00546D50">
          <w:rPr>
            <w:rStyle w:val="Hyperlink"/>
            <w:noProof/>
          </w:rPr>
          <w:t>4.2.1  Alternate Flow 1: successful login to uas on second attempt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_Toc494193092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2714C814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3" w:history="1">
        <w:r w:rsidR="0084012D" w:rsidRPr="00546D50">
          <w:rPr>
            <w:rStyle w:val="Hyperlink"/>
            <w:noProof/>
          </w:rPr>
          <w:t>4.2.2  Alternate Flow 2 : Login to the UAS using Apply for Courses option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_Toc494193093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634C6468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4" w:history="1">
        <w:r w:rsidR="0084012D" w:rsidRPr="00546D50">
          <w:rPr>
            <w:rStyle w:val="Hyperlink"/>
            <w:noProof/>
          </w:rPr>
          <w:t>4.2.3  Alternate Flow 3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_Toc494193094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04B4CC04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5" w:history="1">
        <w:r w:rsidR="0084012D" w:rsidRPr="00546D50">
          <w:rPr>
            <w:rStyle w:val="Hyperlink"/>
            <w:noProof/>
          </w:rPr>
          <w:t>Exception Flow 1: Login Failure due to Exceeded Login Attempts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_Toc494193095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27036DF3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6" w:history="1">
        <w:r w:rsidR="0084012D" w:rsidRPr="00546D50">
          <w:rPr>
            <w:rStyle w:val="Hyperlink"/>
            <w:noProof/>
          </w:rPr>
          <w:t>Exception Flow 2: Web Server Down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6</w:t>
        </w:r>
        <w:r w:rsidR="0084012D">
          <w:rPr>
            <w:noProof/>
            <w:webHidden/>
          </w:rPr>
          <w:fldChar w:fldCharType="end"/>
        </w:r>
      </w:hyperlink>
    </w:p>
    <w:p w14:paraId="499DDB78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7" w:history="1">
        <w:r w:rsidR="0084012D" w:rsidRPr="00546D50">
          <w:rPr>
            <w:rStyle w:val="Hyperlink"/>
            <w:noProof/>
          </w:rPr>
          <w:t>Exception Flow 3: Database Connectivity Error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_Toc494193097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7</w:t>
        </w:r>
        <w:r w:rsidR="0084012D">
          <w:rPr>
            <w:noProof/>
            <w:webHidden/>
          </w:rPr>
          <w:fldChar w:fldCharType="end"/>
        </w:r>
      </w:hyperlink>
    </w:p>
    <w:p w14:paraId="47F95C6A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8" w:history="1">
        <w:r w:rsidR="0084012D" w:rsidRPr="00546D50">
          <w:rPr>
            <w:rStyle w:val="Hyperlink"/>
            <w:noProof/>
          </w:rPr>
          <w:t>Exception Flow 4: Network Connectivity Error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_Toc494193098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7</w:t>
        </w:r>
        <w:r w:rsidR="0084012D">
          <w:rPr>
            <w:noProof/>
            <w:webHidden/>
          </w:rPr>
          <w:fldChar w:fldCharType="end"/>
        </w:r>
      </w:hyperlink>
    </w:p>
    <w:p w14:paraId="445B35D6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099" w:history="1">
        <w:r w:rsidR="0084012D" w:rsidRPr="00546D50">
          <w:rPr>
            <w:rStyle w:val="Hyperlink"/>
            <w:noProof/>
          </w:rPr>
          <w:t>5.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Post Conditions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_Toc494193099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7</w:t>
        </w:r>
        <w:r w:rsidR="0084012D">
          <w:rPr>
            <w:noProof/>
            <w:webHidden/>
          </w:rPr>
          <w:fldChar w:fldCharType="end"/>
        </w:r>
      </w:hyperlink>
    </w:p>
    <w:p w14:paraId="7A2D18B9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0" w:history="1">
        <w:r w:rsidR="0084012D" w:rsidRPr="00546D50">
          <w:rPr>
            <w:rStyle w:val="Hyperlink"/>
            <w:noProof/>
          </w:rPr>
          <w:t>6.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Special Requirements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_Toc494193100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2F1A6413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1" w:history="1">
        <w:r w:rsidR="0084012D" w:rsidRPr="00546D50">
          <w:rPr>
            <w:rStyle w:val="Hyperlink"/>
            <w:noProof/>
          </w:rPr>
          <w:t>Performance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_Toc494193101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227DF1EA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2" w:history="1">
        <w:r w:rsidR="0084012D" w:rsidRPr="00546D50">
          <w:rPr>
            <w:rStyle w:val="Hyperlink"/>
            <w:noProof/>
          </w:rPr>
          <w:t>Availability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_Toc494193102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54B65CA6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3" w:history="1">
        <w:r w:rsidR="0084012D" w:rsidRPr="00546D50">
          <w:rPr>
            <w:rStyle w:val="Hyperlink"/>
            <w:noProof/>
          </w:rPr>
          <w:t>User Interface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_Toc494193103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730D2072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4" w:history="1">
        <w:r w:rsidR="0084012D" w:rsidRPr="00546D50">
          <w:rPr>
            <w:rStyle w:val="Hyperlink"/>
            <w:noProof/>
          </w:rPr>
          <w:t>Security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_Toc494193104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59A2B4F1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5" w:history="1">
        <w:r w:rsidR="0084012D" w:rsidRPr="00546D50">
          <w:rPr>
            <w:rStyle w:val="Hyperlink"/>
            <w:noProof/>
          </w:rPr>
          <w:t>7.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Extension Points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_Toc494193105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52046162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6" w:history="1">
        <w:r w:rsidR="0084012D" w:rsidRPr="00546D50">
          <w:rPr>
            <w:rStyle w:val="Hyperlink"/>
            <w:noProof/>
          </w:rPr>
          <w:t>Extension in Alternate Flow  1: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0D18D2A8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7" w:history="1">
        <w:r w:rsidR="0084012D" w:rsidRPr="00546D50">
          <w:rPr>
            <w:rStyle w:val="Hyperlink"/>
            <w:noProof/>
          </w:rPr>
          <w:t>8.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Business Rules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_Toc494193107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8</w:t>
        </w:r>
        <w:r w:rsidR="0084012D">
          <w:rPr>
            <w:noProof/>
            <w:webHidden/>
          </w:rPr>
          <w:fldChar w:fldCharType="end"/>
        </w:r>
      </w:hyperlink>
    </w:p>
    <w:p w14:paraId="0C5639A5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8" w:history="1">
        <w:r w:rsidR="0084012D" w:rsidRPr="00546D50">
          <w:rPr>
            <w:rStyle w:val="Hyperlink"/>
            <w:noProof/>
          </w:rPr>
          <w:t>9.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Diagrams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_Toc494193108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9</w:t>
        </w:r>
        <w:r w:rsidR="0084012D">
          <w:rPr>
            <w:noProof/>
            <w:webHidden/>
          </w:rPr>
          <w:fldChar w:fldCharType="end"/>
        </w:r>
      </w:hyperlink>
    </w:p>
    <w:p w14:paraId="62EE34C6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09" w:history="1">
        <w:r w:rsidR="0084012D" w:rsidRPr="00546D50">
          <w:rPr>
            <w:rStyle w:val="Hyperlink"/>
            <w:noProof/>
          </w:rPr>
          <w:t>Use Case Diagram for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_Toc494193109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9</w:t>
        </w:r>
        <w:r w:rsidR="0084012D">
          <w:rPr>
            <w:noProof/>
            <w:webHidden/>
          </w:rPr>
          <w:fldChar w:fldCharType="end"/>
        </w:r>
      </w:hyperlink>
    </w:p>
    <w:p w14:paraId="676B74DB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10" w:history="1">
        <w:r w:rsidR="0084012D" w:rsidRPr="00546D50">
          <w:rPr>
            <w:rStyle w:val="Hyperlink"/>
            <w:noProof/>
          </w:rPr>
          <w:t>10.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Scenarios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_Toc494193110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10</w:t>
        </w:r>
        <w:r w:rsidR="0084012D">
          <w:rPr>
            <w:noProof/>
            <w:webHidden/>
          </w:rPr>
          <w:fldChar w:fldCharType="end"/>
        </w:r>
      </w:hyperlink>
    </w:p>
    <w:p w14:paraId="206EE91A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11" w:history="1">
        <w:r w:rsidR="0084012D" w:rsidRPr="00546D50">
          <w:rPr>
            <w:rStyle w:val="Hyperlink"/>
            <w:noProof/>
          </w:rPr>
          <w:t>Success Scenarios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_Toc494193111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10</w:t>
        </w:r>
        <w:r w:rsidR="0084012D">
          <w:rPr>
            <w:noProof/>
            <w:webHidden/>
          </w:rPr>
          <w:fldChar w:fldCharType="end"/>
        </w:r>
      </w:hyperlink>
    </w:p>
    <w:p w14:paraId="59F1415E" w14:textId="77777777" w:rsidR="0084012D" w:rsidRDefault="002D01D3" w:rsidP="000176C1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12" w:history="1">
        <w:r w:rsidR="0084012D" w:rsidRPr="00546D50">
          <w:rPr>
            <w:rStyle w:val="Hyperlink"/>
            <w:noProof/>
          </w:rPr>
          <w:t>Failure Scenarios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_Toc494193112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10</w:t>
        </w:r>
        <w:r w:rsidR="0084012D">
          <w:rPr>
            <w:noProof/>
            <w:webHidden/>
          </w:rPr>
          <w:fldChar w:fldCharType="end"/>
        </w:r>
      </w:hyperlink>
    </w:p>
    <w:p w14:paraId="17659276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13" w:history="1">
        <w:r w:rsidR="0084012D" w:rsidRPr="00546D50">
          <w:rPr>
            <w:rStyle w:val="Hyperlink"/>
            <w:noProof/>
          </w:rPr>
          <w:t>11.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Issues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_Toc494193113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2EB06E25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14" w:history="1">
        <w:r w:rsidR="0084012D" w:rsidRPr="00546D50">
          <w:rPr>
            <w:rStyle w:val="Hyperlink"/>
            <w:noProof/>
          </w:rPr>
          <w:t>12.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UI Specifications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_Toc494193114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417E3A89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15" w:history="1">
        <w:r w:rsidR="0084012D" w:rsidRPr="00546D50">
          <w:rPr>
            <w:rStyle w:val="Hyperlink"/>
            <w:noProof/>
          </w:rPr>
          <w:t>13.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Inter System Dependencies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_Toc494193115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22988358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16" w:history="1">
        <w:r w:rsidR="0084012D" w:rsidRPr="00546D50">
          <w:rPr>
            <w:rStyle w:val="Hyperlink"/>
            <w:noProof/>
          </w:rPr>
          <w:t>14.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Integration with an already existing System of the &lt;&lt;Customer&gt;&gt;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_Toc494193116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4FF39E2F" w14:textId="77777777" w:rsidR="0084012D" w:rsidRDefault="002D01D3" w:rsidP="000176C1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94193117" w:history="1">
        <w:r w:rsidR="0084012D" w:rsidRPr="00546D50">
          <w:rPr>
            <w:rStyle w:val="Hyperlink"/>
            <w:noProof/>
          </w:rPr>
          <w:t>15.</w:t>
        </w:r>
        <w:r w:rsidR="0084012D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84012D" w:rsidRPr="00546D50">
          <w:rPr>
            <w:rStyle w:val="Hyperlink"/>
            <w:noProof/>
          </w:rPr>
          <w:t>Assumptions</w:t>
        </w:r>
        <w:r w:rsidR="0084012D">
          <w:rPr>
            <w:noProof/>
            <w:webHidden/>
          </w:rPr>
          <w:tab/>
        </w:r>
        <w:r w:rsidR="0084012D">
          <w:rPr>
            <w:noProof/>
            <w:webHidden/>
          </w:rPr>
          <w:fldChar w:fldCharType="begin"/>
        </w:r>
        <w:r w:rsidR="0084012D">
          <w:rPr>
            <w:noProof/>
            <w:webHidden/>
          </w:rPr>
          <w:instrText xml:space="preserve"> PAGEREF _Toc494193117 \h </w:instrText>
        </w:r>
        <w:r w:rsidR="0084012D">
          <w:rPr>
            <w:noProof/>
            <w:webHidden/>
          </w:rPr>
        </w:r>
        <w:r w:rsidR="0084012D">
          <w:rPr>
            <w:noProof/>
            <w:webHidden/>
          </w:rPr>
          <w:fldChar w:fldCharType="separate"/>
        </w:r>
        <w:r w:rsidR="0084012D">
          <w:rPr>
            <w:noProof/>
            <w:webHidden/>
          </w:rPr>
          <w:t>11</w:t>
        </w:r>
        <w:r w:rsidR="0084012D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0176C1">
      <w:r w:rsidRPr="00F42082">
        <w:fldChar w:fldCharType="end"/>
      </w:r>
    </w:p>
    <w:p w14:paraId="74E6C9D8" w14:textId="77777777" w:rsidR="009F5790" w:rsidRPr="009F5790" w:rsidRDefault="009F5790" w:rsidP="000176C1"/>
    <w:p w14:paraId="54DA6AF0" w14:textId="77777777" w:rsidR="009F5790" w:rsidRPr="009F5790" w:rsidRDefault="009F5790" w:rsidP="000176C1"/>
    <w:p w14:paraId="5A45629C" w14:textId="77777777" w:rsidR="009F5790" w:rsidRPr="009F5790" w:rsidRDefault="009F5790" w:rsidP="000176C1"/>
    <w:p w14:paraId="32E4EA51" w14:textId="77777777" w:rsidR="009F5790" w:rsidRPr="009F5790" w:rsidRDefault="009F5790" w:rsidP="000176C1"/>
    <w:p w14:paraId="12FDF1A2" w14:textId="77777777" w:rsidR="009F5790" w:rsidRPr="009F5790" w:rsidRDefault="009F5790" w:rsidP="000176C1"/>
    <w:p w14:paraId="332B7CEA" w14:textId="77777777" w:rsidR="009F5790" w:rsidRPr="009F5790" w:rsidRDefault="009F5790" w:rsidP="000176C1"/>
    <w:p w14:paraId="591A06AB" w14:textId="455B45D9" w:rsidR="00C84F35" w:rsidRDefault="009F5790" w:rsidP="000176C1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94193086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4D06AF" w:rsidRPr="004D06AF">
        <w:t xml:space="preserve">Login to the </w:t>
      </w:r>
      <w:bookmarkEnd w:id="4"/>
      <w:r w:rsidR="003933D8">
        <w:t>Banking Exam Portal</w:t>
      </w:r>
    </w:p>
    <w:p w14:paraId="3A3F155A" w14:textId="19ED96BE" w:rsidR="00C84F35" w:rsidRDefault="009F5790" w:rsidP="000176C1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3933D8">
        <w:t>BEP</w:t>
      </w:r>
      <w:r w:rsidR="002F2F8C">
        <w:t>.USER.LOGIN_001</w:t>
      </w:r>
    </w:p>
    <w:p w14:paraId="54821FD2" w14:textId="77777777" w:rsidR="00C84F35" w:rsidRDefault="00C84F35" w:rsidP="000176C1">
      <w:pPr>
        <w:pStyle w:val="BodyText"/>
      </w:pPr>
    </w:p>
    <w:p w14:paraId="339B99C7" w14:textId="47724DB1" w:rsidR="009F5790" w:rsidRPr="009F5790" w:rsidRDefault="009F5790" w:rsidP="000176C1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5F7B62" w:rsidRPr="005F7B62">
        <w:t>This use case describes the process by which administrator can log into the Banking Exam Portal system</w:t>
      </w:r>
    </w:p>
    <w:p w14:paraId="736729FA" w14:textId="77777777" w:rsidR="009F5790" w:rsidRPr="009F5790" w:rsidRDefault="009F5790" w:rsidP="000176C1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94193087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64EB39B0" w:rsidR="009F5790" w:rsidRDefault="000B51C6" w:rsidP="000176C1">
      <w:pPr>
        <w:pStyle w:val="ListParagraph"/>
        <w:numPr>
          <w:ilvl w:val="0"/>
          <w:numId w:val="9"/>
        </w:numPr>
      </w:pPr>
      <w:r>
        <w:t>Administrator</w:t>
      </w:r>
    </w:p>
    <w:p w14:paraId="4B67A074" w14:textId="77777777" w:rsidR="00C20FBF" w:rsidRPr="009F5790" w:rsidRDefault="00C20FBF" w:rsidP="000176C1">
      <w:pPr>
        <w:pStyle w:val="ListParagraph"/>
      </w:pPr>
    </w:p>
    <w:p w14:paraId="0EC1C799" w14:textId="77777777" w:rsidR="009F5790" w:rsidRPr="009F5790" w:rsidRDefault="009F5790" w:rsidP="000176C1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94193088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0F757433" w14:textId="77777777" w:rsidR="000B51C6" w:rsidRDefault="000B51C6" w:rsidP="000176C1">
      <w:pPr>
        <w:pStyle w:val="ListParagraph"/>
        <w:numPr>
          <w:ilvl w:val="0"/>
          <w:numId w:val="10"/>
        </w:numPr>
      </w:pPr>
      <w:r w:rsidRPr="000B51C6">
        <w:t xml:space="preserve">Administrator is an employee of a Banking Exam Portal company </w:t>
      </w:r>
    </w:p>
    <w:p w14:paraId="721A6DEB" w14:textId="77777777" w:rsidR="000B51C6" w:rsidRDefault="000B51C6" w:rsidP="000176C1">
      <w:pPr>
        <w:pStyle w:val="ListParagraph"/>
        <w:numPr>
          <w:ilvl w:val="0"/>
          <w:numId w:val="10"/>
        </w:numPr>
      </w:pPr>
      <w:r w:rsidRPr="000B51C6">
        <w:t>Administrator has an access to the Banking Exam Portal Website</w:t>
      </w:r>
    </w:p>
    <w:p w14:paraId="64688815" w14:textId="77777777" w:rsidR="000B51C6" w:rsidRPr="009F5790" w:rsidRDefault="000B51C6" w:rsidP="000176C1">
      <w:pPr>
        <w:pStyle w:val="BodyText3"/>
        <w:numPr>
          <w:ilvl w:val="0"/>
          <w:numId w:val="10"/>
        </w:numPr>
      </w:pPr>
      <w:r w:rsidRPr="000B51C6">
        <w:t>Administrator has a valid user id and a password</w:t>
      </w:r>
    </w:p>
    <w:p w14:paraId="615FD1D0" w14:textId="7AF7D00C" w:rsidR="000B51C6" w:rsidRDefault="000B51C6" w:rsidP="000176C1">
      <w:r w:rsidRPr="000B51C6">
        <w:t xml:space="preserve"> </w:t>
      </w:r>
    </w:p>
    <w:p w14:paraId="76B4CB6E" w14:textId="77777777" w:rsidR="009F5790" w:rsidRPr="009F5790" w:rsidRDefault="009F5790" w:rsidP="000176C1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94193089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0176C1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94193090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715FC3E8" w14:textId="09A2A5E2" w:rsidR="003E795D" w:rsidRPr="00913ACC" w:rsidRDefault="003E795D" w:rsidP="000176C1">
      <w:pPr>
        <w:pStyle w:val="Footer"/>
      </w:pPr>
      <w:r w:rsidRPr="00913ACC">
        <w:t>Name: Successful login to th</w:t>
      </w:r>
      <w:r w:rsidR="00587ED7">
        <w:t>e Banking Exam Portal</w:t>
      </w:r>
    </w:p>
    <w:p w14:paraId="01EB9844" w14:textId="77777777" w:rsidR="003E795D" w:rsidRDefault="003E795D" w:rsidP="000176C1"/>
    <w:p w14:paraId="463D1B48" w14:textId="027F07E8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 xml:space="preserve">Administrator </w:t>
      </w:r>
      <w:r w:rsidR="003E795D" w:rsidRPr="002445D4">
        <w:t xml:space="preserve">clicks on the </w:t>
      </w:r>
      <w:r w:rsidR="003E795D" w:rsidRPr="00EA7593">
        <w:rPr>
          <w:b/>
        </w:rPr>
        <w:t>Login</w:t>
      </w:r>
      <w:r w:rsidR="003E795D" w:rsidRPr="002445D4">
        <w:t xml:space="preserve"> link on the </w:t>
      </w:r>
      <w:r>
        <w:t xml:space="preserve">Banking Exam Portal </w:t>
      </w:r>
      <w:r w:rsidR="003E795D" w:rsidRPr="002445D4">
        <w:t>home page</w:t>
      </w:r>
      <w:r w:rsidR="003E795D">
        <w:t>.</w:t>
      </w:r>
    </w:p>
    <w:p w14:paraId="314C63F0" w14:textId="77777777" w:rsidR="003E795D" w:rsidRDefault="003E795D" w:rsidP="000176C1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A35944E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enters </w:t>
      </w:r>
      <w:r w:rsidR="003E795D" w:rsidRPr="00EA7593">
        <w:rPr>
          <w:b/>
        </w:rPr>
        <w:t>Username</w:t>
      </w:r>
    </w:p>
    <w:p w14:paraId="312B6E5D" w14:textId="082D6AE3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enters </w:t>
      </w:r>
      <w:r w:rsidR="003E795D" w:rsidRPr="00EA7593">
        <w:rPr>
          <w:b/>
        </w:rPr>
        <w:t>Password</w:t>
      </w:r>
    </w:p>
    <w:p w14:paraId="6A35B642" w14:textId="7171B8E9" w:rsidR="003E795D" w:rsidRDefault="00587ED7" w:rsidP="000176C1">
      <w:pPr>
        <w:pStyle w:val="ListParagraph"/>
        <w:numPr>
          <w:ilvl w:val="0"/>
          <w:numId w:val="11"/>
        </w:numPr>
      </w:pPr>
      <w:r w:rsidRPr="000B51C6">
        <w:t>Administrator</w:t>
      </w:r>
      <w:r w:rsidR="003E795D">
        <w:t xml:space="preserve"> clicks on the </w:t>
      </w:r>
      <w:r w:rsidR="003E795D" w:rsidRPr="00EA7593">
        <w:rPr>
          <w:b/>
        </w:rPr>
        <w:t>Login</w:t>
      </w:r>
      <w:r w:rsidR="003E795D">
        <w:t xml:space="preserve"> button</w:t>
      </w:r>
    </w:p>
    <w:p w14:paraId="299DDEF7" w14:textId="77777777" w:rsidR="003E795D" w:rsidRPr="00B22A32" w:rsidRDefault="003E795D" w:rsidP="000176C1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4E18C405" w:rsidR="003E795D" w:rsidRPr="002445D4" w:rsidRDefault="003E795D" w:rsidP="000176C1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="00EB05F4">
        <w:rPr>
          <w:b/>
        </w:rPr>
        <w:t>Admin home</w:t>
      </w:r>
      <w:r w:rsidRPr="00EA7593">
        <w:rPr>
          <w:b/>
        </w:rPr>
        <w:t xml:space="preserve"> Page</w:t>
      </w:r>
    </w:p>
    <w:p w14:paraId="08F058DD" w14:textId="77777777" w:rsidR="009F5790" w:rsidRDefault="009F5790" w:rsidP="000176C1">
      <w:pPr>
        <w:pStyle w:val="CommentText"/>
      </w:pPr>
    </w:p>
    <w:p w14:paraId="249E7427" w14:textId="77777777" w:rsidR="003F6F14" w:rsidRDefault="003F6F14" w:rsidP="000176C1">
      <w:pPr>
        <w:pStyle w:val="CommentText"/>
      </w:pPr>
    </w:p>
    <w:p w14:paraId="0257EA8E" w14:textId="77777777" w:rsidR="003F6F14" w:rsidRDefault="003F6F14" w:rsidP="000176C1">
      <w:pPr>
        <w:pStyle w:val="CommentText"/>
      </w:pPr>
    </w:p>
    <w:p w14:paraId="01CDF439" w14:textId="77777777" w:rsidR="003F6F14" w:rsidRDefault="003F6F14" w:rsidP="000176C1">
      <w:pPr>
        <w:pStyle w:val="CommentText"/>
      </w:pPr>
    </w:p>
    <w:p w14:paraId="551EEFBF" w14:textId="77777777" w:rsidR="003F6F14" w:rsidRPr="009F5790" w:rsidRDefault="003F6F14" w:rsidP="000176C1">
      <w:pPr>
        <w:pStyle w:val="CommentText"/>
      </w:pPr>
    </w:p>
    <w:p w14:paraId="078DBFF3" w14:textId="77777777" w:rsidR="009F5790" w:rsidRPr="009F5790" w:rsidRDefault="009F5790" w:rsidP="000176C1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lastRenderedPageBreak/>
        <w:t xml:space="preserve"> </w:t>
      </w:r>
      <w:bookmarkStart w:id="33" w:name="_Toc494193091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17527CC2" w:rsidR="009F5790" w:rsidRPr="009F5790" w:rsidRDefault="00871582" w:rsidP="000176C1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94193092"/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4.2.1  </w:t>
      </w:r>
      <w:r w:rsidR="009F5790" w:rsidRPr="009F5790">
        <w:t>Alternate Flow 1</w:t>
      </w:r>
      <w:bookmarkEnd w:id="34"/>
      <w:bookmarkEnd w:id="35"/>
      <w:bookmarkEnd w:id="36"/>
      <w:r w:rsidR="00FD5844">
        <w:t xml:space="preserve">: </w:t>
      </w:r>
      <w:r w:rsidR="00BB51C9">
        <w:t xml:space="preserve">successful </w:t>
      </w:r>
      <w:r w:rsidR="00FD5844">
        <w:t xml:space="preserve">login to </w:t>
      </w:r>
      <w:r w:rsidR="00EB05F4">
        <w:t>BEP</w:t>
      </w:r>
      <w:r w:rsidR="00BB51C9">
        <w:t xml:space="preserve"> on second attempt</w:t>
      </w:r>
      <w:bookmarkEnd w:id="37"/>
    </w:p>
    <w:p w14:paraId="574AE385" w14:textId="77777777" w:rsidR="009F5790" w:rsidRPr="009F5790" w:rsidRDefault="009F5790" w:rsidP="000176C1"/>
    <w:bookmarkEnd w:id="38"/>
    <w:bookmarkEnd w:id="39"/>
    <w:bookmarkEnd w:id="40"/>
    <w:bookmarkEnd w:id="41"/>
    <w:p w14:paraId="7F3EEC89" w14:textId="54C7DE38" w:rsidR="00871582" w:rsidRDefault="00344F7A" w:rsidP="000176C1">
      <w:pPr>
        <w:pStyle w:val="ListParagraph"/>
        <w:numPr>
          <w:ilvl w:val="0"/>
          <w:numId w:val="12"/>
        </w:numPr>
      </w:pPr>
      <w:r>
        <w:t xml:space="preserve">Admin </w:t>
      </w:r>
      <w:r w:rsidR="00871582" w:rsidRPr="002445D4">
        <w:t xml:space="preserve">clicks on the </w:t>
      </w:r>
      <w:r w:rsidR="00871582" w:rsidRPr="00EA7593">
        <w:rPr>
          <w:b/>
        </w:rPr>
        <w:t>Login</w:t>
      </w:r>
      <w:r w:rsidR="00871582" w:rsidRPr="002445D4">
        <w:t xml:space="preserve"> link on the </w:t>
      </w:r>
      <w:r w:rsidR="00EB05F4">
        <w:t>Banking Exam Portal</w:t>
      </w:r>
      <w:r w:rsidR="00871582">
        <w:t xml:space="preserve"> </w:t>
      </w:r>
      <w:r>
        <w:t>.</w:t>
      </w:r>
    </w:p>
    <w:p w14:paraId="2C0550F0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950246F" w:rsidR="00871582" w:rsidRDefault="00AF572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Username</w:t>
      </w:r>
    </w:p>
    <w:p w14:paraId="62824F76" w14:textId="3E2D758E" w:rsidR="00871582" w:rsidRDefault="00190DF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enters </w:t>
      </w:r>
      <w:r w:rsidR="00871582" w:rsidRPr="00B22A32">
        <w:t>Password</w:t>
      </w:r>
    </w:p>
    <w:p w14:paraId="3C2F4A8B" w14:textId="156FA29F" w:rsidR="00871582" w:rsidRDefault="00190DF4" w:rsidP="000176C1">
      <w:pPr>
        <w:pStyle w:val="ListParagraph"/>
        <w:numPr>
          <w:ilvl w:val="0"/>
          <w:numId w:val="12"/>
        </w:numPr>
      </w:pPr>
      <w:r>
        <w:t>Admin</w:t>
      </w:r>
      <w:r w:rsidR="00871582">
        <w:t xml:space="preserve"> clicks on the </w:t>
      </w:r>
      <w:r w:rsidR="00871582" w:rsidRPr="00B22A32">
        <w:t>Login</w:t>
      </w:r>
      <w:r w:rsidR="00871582">
        <w:t xml:space="preserve"> button</w:t>
      </w:r>
    </w:p>
    <w:p w14:paraId="7D4B86D1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0176C1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0176C1">
      <w:pPr>
        <w:pStyle w:val="ListParagraph"/>
        <w:numPr>
          <w:ilvl w:val="0"/>
          <w:numId w:val="12"/>
        </w:numPr>
      </w:pPr>
      <w:r>
        <w:t>The system propmts the user to re-enter the username and password</w:t>
      </w:r>
    </w:p>
    <w:p w14:paraId="47D5D28D" w14:textId="77777777" w:rsidR="000176C1" w:rsidRDefault="000176C1" w:rsidP="000176C1">
      <w:pPr>
        <w:pStyle w:val="ListParagraph"/>
        <w:numPr>
          <w:ilvl w:val="0"/>
          <w:numId w:val="12"/>
        </w:numPr>
      </w:pPr>
      <w:r>
        <w:t>Follows from step 3 of basic flow.</w:t>
      </w:r>
    </w:p>
    <w:p w14:paraId="58C0D3DC" w14:textId="77777777" w:rsidR="009F5790" w:rsidRPr="009F5790" w:rsidRDefault="009F5790" w:rsidP="000176C1"/>
    <w:p w14:paraId="6354DBB4" w14:textId="621D900B" w:rsidR="00871582" w:rsidRDefault="00871582" w:rsidP="000176C1">
      <w:pPr>
        <w:pStyle w:val="StyleHeading2Sub-headingH2ChapterNumberAppendixLetterchnh"/>
      </w:pPr>
      <w:bookmarkStart w:id="42" w:name="_Toc144299927"/>
      <w:bookmarkStart w:id="43" w:name="_Toc494193093"/>
      <w:r>
        <w:t>4.2.2  Alternate Flow 2</w:t>
      </w:r>
      <w:r w:rsidR="00C00F8B">
        <w:t xml:space="preserve"> : </w:t>
      </w:r>
      <w:r w:rsidR="008562C2">
        <w:t xml:space="preserve">Login to the </w:t>
      </w:r>
      <w:r w:rsidR="00190DF4">
        <w:t xml:space="preserve">BEP </w:t>
      </w:r>
      <w:bookmarkEnd w:id="43"/>
      <w:r w:rsidR="00190DF4">
        <w:t xml:space="preserve"> due to session time out.</w:t>
      </w:r>
    </w:p>
    <w:p w14:paraId="7FD6378C" w14:textId="4E0D08FF" w:rsidR="00871582" w:rsidRDefault="00190DF4" w:rsidP="000176C1">
      <w:pPr>
        <w:pStyle w:val="ListParagraph"/>
        <w:numPr>
          <w:ilvl w:val="0"/>
          <w:numId w:val="13"/>
        </w:numPr>
      </w:pPr>
      <w:r>
        <w:t>Basic Flow is Followed.</w:t>
      </w:r>
    </w:p>
    <w:p w14:paraId="30BC3607" w14:textId="2660B706" w:rsidR="00871582" w:rsidRPr="00B22A32" w:rsidRDefault="00190DF4" w:rsidP="000176C1">
      <w:pPr>
        <w:pStyle w:val="ListParagraph"/>
        <w:numPr>
          <w:ilvl w:val="0"/>
          <w:numId w:val="13"/>
        </w:numPr>
      </w:pPr>
      <w:r>
        <w:t>Due t</w:t>
      </w:r>
      <w:r w:rsidR="00DE3FAA">
        <w:t xml:space="preserve">o </w:t>
      </w:r>
      <w:r w:rsidR="000176C1">
        <w:t>inactivity on home page session is expired.</w:t>
      </w:r>
    </w:p>
    <w:p w14:paraId="3F716583" w14:textId="2A1C1D51" w:rsidR="00871582" w:rsidRDefault="00997622" w:rsidP="000176C1">
      <w:pPr>
        <w:pStyle w:val="ListParagraph"/>
        <w:numPr>
          <w:ilvl w:val="0"/>
          <w:numId w:val="13"/>
        </w:numPr>
      </w:pPr>
      <w:r>
        <w:t>The system navigates admin</w:t>
      </w:r>
      <w:r w:rsidR="00871582" w:rsidRPr="00B22A32">
        <w:t xml:space="preserve"> to the </w:t>
      </w:r>
      <w:r w:rsidR="00E731E5">
        <w:t>Login</w:t>
      </w:r>
      <w:r>
        <w:t xml:space="preserve"> Page.</w:t>
      </w:r>
    </w:p>
    <w:p w14:paraId="2BF1FBF7" w14:textId="11D3D802" w:rsidR="00800A1B" w:rsidRDefault="000176C1" w:rsidP="000176C1">
      <w:pPr>
        <w:pStyle w:val="ListParagraph"/>
        <w:numPr>
          <w:ilvl w:val="0"/>
          <w:numId w:val="13"/>
        </w:numPr>
      </w:pPr>
      <w:r>
        <w:t>Follows from step 3 of basic flow.</w:t>
      </w:r>
    </w:p>
    <w:p w14:paraId="0F03F8BC" w14:textId="77777777" w:rsidR="009F5790" w:rsidRDefault="009F5790" w:rsidP="000176C1"/>
    <w:p w14:paraId="07127117" w14:textId="5F21B632" w:rsidR="000176C1" w:rsidRPr="000176C1" w:rsidRDefault="000176C1" w:rsidP="000176C1">
      <w:r w:rsidRPr="000176C1">
        <w:t>4.2.2  Alternate Flow 2 :</w:t>
      </w:r>
      <w:r>
        <w:t xml:space="preserve"> </w:t>
      </w:r>
    </w:p>
    <w:p w14:paraId="7C893987" w14:textId="1F5CFF48" w:rsidR="00800A1B" w:rsidRDefault="00800A1B" w:rsidP="000176C1">
      <w:pPr>
        <w:pStyle w:val="StyleHeading2Sub-headingH2ChapterNumberAppendixLetterchnh"/>
      </w:pPr>
      <w:bookmarkStart w:id="44" w:name="_Toc494193095"/>
      <w:r>
        <w:t xml:space="preserve">Exception Flow 1: </w:t>
      </w:r>
      <w:r w:rsidR="003F6F14">
        <w:t xml:space="preserve">Login Failure due to </w:t>
      </w:r>
      <w:r>
        <w:t>Exceeded Login Attempts</w:t>
      </w:r>
      <w:bookmarkEnd w:id="44"/>
    </w:p>
    <w:p w14:paraId="3770E0F6" w14:textId="6F04B0B0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 </w:t>
      </w:r>
      <w:r>
        <w:t>Banking Exam Portal.</w:t>
      </w:r>
    </w:p>
    <w:p w14:paraId="00730D05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2771DE82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6C76A55B" w14:textId="6D54F15F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1EB28787" w14:textId="5A2073FC" w:rsidR="00800A1B" w:rsidRDefault="000176C1" w:rsidP="000176C1">
      <w:pPr>
        <w:pStyle w:val="ListParagraph"/>
        <w:numPr>
          <w:ilvl w:val="0"/>
          <w:numId w:val="15"/>
        </w:numPr>
      </w:pPr>
      <w:r>
        <w:t>Admin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4205F612" w14:textId="77777777" w:rsidR="00800A1B" w:rsidRPr="00B22A32" w:rsidRDefault="00800A1B" w:rsidP="000176C1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9BDFAEF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07AD4C0C" w:rsidR="00800A1B" w:rsidRDefault="00800A1B" w:rsidP="000176C1">
      <w:pPr>
        <w:pStyle w:val="ListParagraph"/>
        <w:numPr>
          <w:ilvl w:val="0"/>
          <w:numId w:val="15"/>
        </w:numPr>
      </w:pPr>
      <w:r>
        <w:t>The system suspends the user account</w:t>
      </w:r>
      <w:r w:rsidR="00A70DC9">
        <w:t xml:space="preserve"> for next 24 hrs.</w:t>
      </w:r>
    </w:p>
    <w:p w14:paraId="182399F3" w14:textId="77777777" w:rsidR="00800A1B" w:rsidRDefault="00800A1B" w:rsidP="000176C1">
      <w:pPr>
        <w:pStyle w:val="ListParagraph"/>
        <w:numPr>
          <w:ilvl w:val="0"/>
          <w:numId w:val="15"/>
        </w:numPr>
      </w:pPr>
      <w:r>
        <w:t>The system informs the user that his/her account has been suspended</w:t>
      </w:r>
    </w:p>
    <w:p w14:paraId="28D5B42E" w14:textId="77777777" w:rsidR="00800A1B" w:rsidRDefault="00800A1B" w:rsidP="000176C1">
      <w:pPr>
        <w:pStyle w:val="StyleHeading2Sub-headingH2ChapterNumberAppendixLetterchnh"/>
      </w:pPr>
      <w:bookmarkStart w:id="45" w:name="_Toc494193096"/>
      <w:r>
        <w:t>Exception Flow 2: Web Server Down</w:t>
      </w:r>
      <w:bookmarkEnd w:id="45"/>
    </w:p>
    <w:p w14:paraId="296E0554" w14:textId="20472BC7" w:rsidR="00800A1B" w:rsidRDefault="00344F7A" w:rsidP="000176C1">
      <w:pPr>
        <w:pStyle w:val="ListParagraph"/>
        <w:numPr>
          <w:ilvl w:val="0"/>
          <w:numId w:val="14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</w:t>
      </w:r>
      <w:r>
        <w:t xml:space="preserve"> Banking Exam Portal.</w:t>
      </w:r>
    </w:p>
    <w:p w14:paraId="7CCF3F54" w14:textId="77777777" w:rsidR="00800A1B" w:rsidRPr="00B07296" w:rsidRDefault="00800A1B" w:rsidP="000176C1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77777777" w:rsidR="00800A1B" w:rsidRDefault="00800A1B" w:rsidP="000176C1">
      <w:pPr>
        <w:pStyle w:val="StyleHeading2Sub-headingH2ChapterNumberAppendixLetterchnh"/>
      </w:pPr>
      <w:bookmarkStart w:id="46" w:name="_Toc494193097"/>
      <w:r>
        <w:t>Exception Flow 3: Database Connectivity Error</w:t>
      </w:r>
      <w:bookmarkEnd w:id="46"/>
    </w:p>
    <w:p w14:paraId="4046E15A" w14:textId="77777777" w:rsidR="00800A1B" w:rsidRDefault="00800A1B" w:rsidP="000176C1"/>
    <w:p w14:paraId="0912B3CB" w14:textId="77777777" w:rsidR="00344F7A" w:rsidRDefault="00344F7A" w:rsidP="00344F7A">
      <w:pPr>
        <w:pStyle w:val="ListParagraph"/>
        <w:numPr>
          <w:ilvl w:val="0"/>
          <w:numId w:val="16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0503F9EC" w14:textId="77777777" w:rsidR="00800A1B" w:rsidRDefault="00800A1B" w:rsidP="000176C1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2FE44E78" w:rsidR="00800A1B" w:rsidRDefault="00344F7A" w:rsidP="000176C1">
      <w:pPr>
        <w:pStyle w:val="ListParagraph"/>
        <w:numPr>
          <w:ilvl w:val="0"/>
          <w:numId w:val="16"/>
        </w:numPr>
      </w:pPr>
      <w:r>
        <w:lastRenderedPageBreak/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44E4CD34" w14:textId="0194DAB2" w:rsidR="00800A1B" w:rsidRDefault="00344F7A" w:rsidP="000176C1">
      <w:pPr>
        <w:pStyle w:val="ListParagraph"/>
        <w:numPr>
          <w:ilvl w:val="0"/>
          <w:numId w:val="16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18A10EBF" w14:textId="3BEF626F" w:rsidR="00800A1B" w:rsidRDefault="00344F7A" w:rsidP="000176C1">
      <w:pPr>
        <w:pStyle w:val="ListParagraph"/>
        <w:numPr>
          <w:ilvl w:val="0"/>
          <w:numId w:val="16"/>
        </w:numPr>
      </w:pPr>
      <w:r>
        <w:t>Admin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4DCA3991" w14:textId="77777777" w:rsidR="00800A1B" w:rsidRPr="002445D4" w:rsidRDefault="00800A1B" w:rsidP="000176C1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F30F9D9" w:rsidR="00800A1B" w:rsidRDefault="00800A1B" w:rsidP="000176C1">
      <w:pPr>
        <w:pStyle w:val="StyleHeading2Sub-headingH2ChapterNumberAppendixLetterchnh"/>
      </w:pPr>
      <w:bookmarkStart w:id="47" w:name="_Toc494193098"/>
      <w:r>
        <w:t>Exception Flow 4: Network Connectivity Error</w:t>
      </w:r>
      <w:bookmarkEnd w:id="47"/>
    </w:p>
    <w:p w14:paraId="7E0E6F6F" w14:textId="77777777" w:rsidR="00800A1B" w:rsidRDefault="00800A1B" w:rsidP="000176C1"/>
    <w:p w14:paraId="0AD5F3BB" w14:textId="472F6611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 w:rsidRPr="002445D4">
        <w:t xml:space="preserve"> clicks on the </w:t>
      </w:r>
      <w:r w:rsidR="00800A1B" w:rsidRPr="00EA7593">
        <w:rPr>
          <w:b/>
        </w:rPr>
        <w:t>Login</w:t>
      </w:r>
      <w:r w:rsidR="00800A1B" w:rsidRPr="002445D4">
        <w:t xml:space="preserve"> link on the</w:t>
      </w:r>
      <w:r>
        <w:t xml:space="preserve"> Banking Exam Portal</w:t>
      </w:r>
      <w:r w:rsidR="00800A1B">
        <w:t>.</w:t>
      </w:r>
    </w:p>
    <w:p w14:paraId="4CF410E5" w14:textId="77777777" w:rsidR="00800A1B" w:rsidRDefault="00800A1B" w:rsidP="000176C1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0AB6094E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Username</w:t>
      </w:r>
    </w:p>
    <w:p w14:paraId="05906444" w14:textId="71CFAEA3" w:rsidR="00800A1B" w:rsidRDefault="00344F7A" w:rsidP="000176C1">
      <w:pPr>
        <w:pStyle w:val="ListParagraph"/>
        <w:numPr>
          <w:ilvl w:val="0"/>
          <w:numId w:val="17"/>
        </w:numPr>
      </w:pPr>
      <w:r>
        <w:t>Admin</w:t>
      </w:r>
      <w:r w:rsidR="00800A1B">
        <w:t xml:space="preserve"> enters </w:t>
      </w:r>
      <w:r w:rsidR="00800A1B" w:rsidRPr="00EA7593">
        <w:rPr>
          <w:b/>
        </w:rPr>
        <w:t>Password</w:t>
      </w:r>
    </w:p>
    <w:p w14:paraId="0F633243" w14:textId="7B076851" w:rsidR="00800A1B" w:rsidRDefault="00344F7A" w:rsidP="000176C1">
      <w:pPr>
        <w:pStyle w:val="ListParagraph"/>
        <w:numPr>
          <w:ilvl w:val="0"/>
          <w:numId w:val="17"/>
        </w:numPr>
      </w:pPr>
      <w:r>
        <w:t xml:space="preserve">Admin </w:t>
      </w:r>
      <w:r w:rsidR="00800A1B">
        <w:t xml:space="preserve"> clicks on the </w:t>
      </w:r>
      <w:r w:rsidR="00800A1B" w:rsidRPr="00EA7593">
        <w:rPr>
          <w:b/>
        </w:rPr>
        <w:t>Login</w:t>
      </w:r>
      <w:r w:rsidR="00800A1B">
        <w:t xml:space="preserve"> button</w:t>
      </w:r>
    </w:p>
    <w:p w14:paraId="6B8BF899" w14:textId="77777777" w:rsidR="00800A1B" w:rsidRPr="00B22A32" w:rsidRDefault="00800A1B" w:rsidP="000176C1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39B113A6" w:rsidR="00800A1B" w:rsidRPr="002445D4" w:rsidRDefault="00800A1B" w:rsidP="000176C1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</w:t>
      </w:r>
      <w:r w:rsidR="00344F7A">
        <w:t xml:space="preserve"> Invalid UserName</w:t>
      </w:r>
      <w:r>
        <w:t>.</w:t>
      </w:r>
    </w:p>
    <w:p w14:paraId="391037F1" w14:textId="77777777" w:rsidR="009F5790" w:rsidRDefault="009F5790" w:rsidP="000176C1">
      <w:pPr>
        <w:pStyle w:val="infoblue"/>
      </w:pPr>
    </w:p>
    <w:p w14:paraId="5A48B330" w14:textId="0051A9D8" w:rsidR="00344F7A" w:rsidRDefault="00344F7A" w:rsidP="00344F7A">
      <w:pPr>
        <w:pStyle w:val="StyleHeading2Sub-headingH2ChapterNumberAppendixLetterchnh"/>
      </w:pPr>
      <w:r>
        <w:t xml:space="preserve">Exception Flow 5: </w:t>
      </w:r>
      <w:r w:rsidR="00D55498">
        <w:t xml:space="preserve">Login failure due to </w:t>
      </w:r>
      <w:r>
        <w:t>Invalid username</w:t>
      </w:r>
    </w:p>
    <w:p w14:paraId="15BA8FA1" w14:textId="77777777" w:rsidR="00344F7A" w:rsidRDefault="00344F7A" w:rsidP="00344F7A"/>
    <w:p w14:paraId="6639DB4B" w14:textId="77777777" w:rsidR="00344F7A" w:rsidRDefault="00344F7A" w:rsidP="00344F7A">
      <w:pPr>
        <w:pStyle w:val="ListParagraph"/>
        <w:numPr>
          <w:ilvl w:val="0"/>
          <w:numId w:val="27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6B8A1C8C" w14:textId="77777777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2C760C04" w14:textId="724D347E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enters </w:t>
      </w:r>
      <w:r w:rsidRPr="00EA7593">
        <w:rPr>
          <w:b/>
        </w:rPr>
        <w:t>Username</w:t>
      </w:r>
    </w:p>
    <w:p w14:paraId="47B7B152" w14:textId="0F4ECBB0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enters </w:t>
      </w:r>
      <w:r w:rsidRPr="00EA7593">
        <w:rPr>
          <w:b/>
        </w:rPr>
        <w:t>Password</w:t>
      </w:r>
    </w:p>
    <w:p w14:paraId="6D1A75A5" w14:textId="6E6DD87E" w:rsidR="00344F7A" w:rsidRDefault="00344F7A" w:rsidP="00344F7A">
      <w:pPr>
        <w:pStyle w:val="ListParagraph"/>
        <w:numPr>
          <w:ilvl w:val="0"/>
          <w:numId w:val="27"/>
        </w:numPr>
      </w:pPr>
      <w:r>
        <w:t xml:space="preserve">Admin clicks on the </w:t>
      </w:r>
      <w:r w:rsidRPr="00EA7593">
        <w:rPr>
          <w:b/>
        </w:rPr>
        <w:t>Login</w:t>
      </w:r>
      <w:r>
        <w:t xml:space="preserve"> button</w:t>
      </w:r>
    </w:p>
    <w:p w14:paraId="2B20397F" w14:textId="77777777" w:rsidR="00344F7A" w:rsidRPr="00B22A32" w:rsidRDefault="00344F7A" w:rsidP="00344F7A">
      <w:pPr>
        <w:pStyle w:val="ListParagraph"/>
        <w:numPr>
          <w:ilvl w:val="0"/>
          <w:numId w:val="2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0E4A8F09" w14:textId="222388C4" w:rsidR="00344F7A" w:rsidRPr="002445D4" w:rsidRDefault="00344F7A" w:rsidP="00344F7A">
      <w:pPr>
        <w:pStyle w:val="ListParagraph"/>
        <w:numPr>
          <w:ilvl w:val="0"/>
          <w:numId w:val="27"/>
        </w:numPr>
      </w:pPr>
      <w:r w:rsidRPr="00B22A32">
        <w:t>The system</w:t>
      </w:r>
      <w:r>
        <w:t xml:space="preserve"> displays an error message Invalid Password.</w:t>
      </w:r>
    </w:p>
    <w:p w14:paraId="5D5E1433" w14:textId="77777777" w:rsidR="00344F7A" w:rsidRDefault="00344F7A" w:rsidP="00344F7A">
      <w:pPr>
        <w:pStyle w:val="infoblue"/>
      </w:pPr>
    </w:p>
    <w:p w14:paraId="6EADD99D" w14:textId="77777777" w:rsidR="00344F7A" w:rsidRDefault="00344F7A" w:rsidP="000176C1">
      <w:pPr>
        <w:pStyle w:val="infoblue"/>
      </w:pPr>
    </w:p>
    <w:p w14:paraId="2EC9A26B" w14:textId="4DFC527E" w:rsidR="00344F7A" w:rsidRDefault="00344F7A" w:rsidP="00344F7A">
      <w:pPr>
        <w:pStyle w:val="StyleHeading2Sub-headingH2ChapterNumberAppendixLetterchnh"/>
      </w:pPr>
      <w:r>
        <w:t>Exception Flow 6:</w:t>
      </w:r>
      <w:r w:rsidR="00D55498" w:rsidRPr="00D55498">
        <w:t xml:space="preserve"> </w:t>
      </w:r>
      <w:r w:rsidR="00D55498">
        <w:t>Login failure due to</w:t>
      </w:r>
      <w:r>
        <w:t xml:space="preserve"> invalid password</w:t>
      </w:r>
    </w:p>
    <w:p w14:paraId="03C0BC8D" w14:textId="77777777" w:rsidR="00344F7A" w:rsidRDefault="00344F7A" w:rsidP="00344F7A"/>
    <w:p w14:paraId="549EAD6D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>Admin</w:t>
      </w:r>
      <w:r w:rsidRPr="002445D4">
        <w:t xml:space="preserve"> clicks on the </w:t>
      </w:r>
      <w:r w:rsidRPr="00EA7593">
        <w:rPr>
          <w:b/>
        </w:rPr>
        <w:t>Login</w:t>
      </w:r>
      <w:r w:rsidRPr="002445D4">
        <w:t xml:space="preserve"> link on the</w:t>
      </w:r>
      <w:r>
        <w:t xml:space="preserve"> Banking Exam Portal.</w:t>
      </w:r>
    </w:p>
    <w:p w14:paraId="7A7CC20E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1F2D7B3D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Username</w:t>
      </w:r>
    </w:p>
    <w:p w14:paraId="2EDD9938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Password</w:t>
      </w:r>
    </w:p>
    <w:p w14:paraId="064BCCD1" w14:textId="77777777" w:rsidR="00344F7A" w:rsidRDefault="00344F7A" w:rsidP="00344F7A">
      <w:pPr>
        <w:pStyle w:val="ListParagraph"/>
        <w:numPr>
          <w:ilvl w:val="0"/>
          <w:numId w:val="28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4FD2EBE" w14:textId="77777777" w:rsidR="00344F7A" w:rsidRPr="00B22A32" w:rsidRDefault="00344F7A" w:rsidP="00344F7A">
      <w:pPr>
        <w:pStyle w:val="ListParagraph"/>
        <w:numPr>
          <w:ilvl w:val="0"/>
          <w:numId w:val="28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FF6E712" w14:textId="77777777" w:rsidR="00344F7A" w:rsidRPr="002445D4" w:rsidRDefault="00344F7A" w:rsidP="00344F7A">
      <w:pPr>
        <w:pStyle w:val="ListParagraph"/>
        <w:numPr>
          <w:ilvl w:val="0"/>
          <w:numId w:val="28"/>
        </w:numPr>
      </w:pPr>
      <w:r w:rsidRPr="00B22A32">
        <w:t>The system</w:t>
      </w:r>
      <w:r>
        <w:t xml:space="preserve"> displays an error message regarding network connectivity problem.</w:t>
      </w:r>
    </w:p>
    <w:p w14:paraId="5E0B7248" w14:textId="77777777" w:rsidR="00344F7A" w:rsidRDefault="00344F7A" w:rsidP="00344F7A">
      <w:pPr>
        <w:pStyle w:val="infoblue"/>
      </w:pPr>
    </w:p>
    <w:p w14:paraId="320F0DA2" w14:textId="77777777" w:rsidR="00344F7A" w:rsidRPr="009F5790" w:rsidRDefault="00344F7A" w:rsidP="000176C1">
      <w:pPr>
        <w:pStyle w:val="infoblue"/>
      </w:pPr>
    </w:p>
    <w:p w14:paraId="028B5EC2" w14:textId="77777777" w:rsidR="009F5790" w:rsidRPr="009F5790" w:rsidRDefault="009F5790" w:rsidP="000176C1">
      <w:pPr>
        <w:pStyle w:val="StyleHeading1H1Mainheading1Heading1Heading10Head1h1Sec"/>
      </w:pPr>
      <w:bookmarkStart w:id="48" w:name="_Toc145125013"/>
      <w:bookmarkStart w:id="49" w:name="_Toc165439511"/>
      <w:bookmarkStart w:id="50" w:name="_Toc186019620"/>
      <w:bookmarkStart w:id="51" w:name="_Toc494193099"/>
      <w:r w:rsidRPr="009F5790">
        <w:lastRenderedPageBreak/>
        <w:t>Post Conditions</w:t>
      </w:r>
      <w:bookmarkEnd w:id="42"/>
      <w:bookmarkEnd w:id="48"/>
      <w:bookmarkEnd w:id="49"/>
      <w:bookmarkEnd w:id="50"/>
      <w:bookmarkEnd w:id="51"/>
    </w:p>
    <w:p w14:paraId="332A8832" w14:textId="77777777" w:rsidR="009F5790" w:rsidRPr="009F5790" w:rsidRDefault="009F5790" w:rsidP="000176C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1A5981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1A5981" w:rsidRDefault="009F5790" w:rsidP="000176C1">
            <w:r w:rsidRPr="001A5981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1A5981" w:rsidRDefault="009F5790" w:rsidP="000176C1">
            <w:r w:rsidRPr="001A5981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55B1DE3F" w:rsidR="007B41E9" w:rsidRPr="009F5790" w:rsidRDefault="007B41E9" w:rsidP="00344F7A">
            <w:r w:rsidRPr="009F1100">
              <w:t xml:space="preserve">Successful </w:t>
            </w:r>
            <w:r>
              <w:t xml:space="preserve">user </w:t>
            </w:r>
            <w:r w:rsidRPr="009F1100">
              <w:t>lo</w:t>
            </w:r>
            <w:r>
              <w:t xml:space="preserve">gin to the </w:t>
            </w:r>
            <w:r w:rsidR="00344F7A">
              <w:t>Banking Exam Portal</w:t>
            </w:r>
          </w:p>
        </w:tc>
        <w:tc>
          <w:tcPr>
            <w:tcW w:w="5688" w:type="dxa"/>
          </w:tcPr>
          <w:p w14:paraId="7AD6974C" w14:textId="7D9777B0" w:rsidR="007B41E9" w:rsidRPr="009F5790" w:rsidRDefault="00344F7A" w:rsidP="00344F7A">
            <w:pPr>
              <w:pStyle w:val="infoblue"/>
            </w:pPr>
            <w:r>
              <w:t>Admin will be logged in to the BEP</w:t>
            </w:r>
            <w:r w:rsidR="007B41E9">
              <w:t xml:space="preserve"> successfully and </w:t>
            </w:r>
            <w:r w:rsidR="007B41E9" w:rsidRPr="009F1100">
              <w:t xml:space="preserve">system </w:t>
            </w:r>
            <w:r w:rsidR="007B41E9">
              <w:t>should navigate</w:t>
            </w:r>
            <w:r>
              <w:t xml:space="preserve"> to home page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4DAD3512" w:rsidR="007B41E9" w:rsidRPr="007B41E9" w:rsidRDefault="00D9599A" w:rsidP="000176C1">
            <w:r>
              <w:t>successful login to BEP on second attempt</w:t>
            </w:r>
          </w:p>
        </w:tc>
        <w:tc>
          <w:tcPr>
            <w:tcW w:w="5688" w:type="dxa"/>
          </w:tcPr>
          <w:p w14:paraId="23B5FA5C" w14:textId="7CCABE6A" w:rsidR="007B41E9" w:rsidRPr="007B41E9" w:rsidRDefault="00374FA7" w:rsidP="000176C1">
            <w:r>
              <w:t>Admin will be logged in to BEP successfully and system should navigate to home page.</w:t>
            </w:r>
          </w:p>
        </w:tc>
      </w:tr>
      <w:tr w:rsidR="007B41E9" w:rsidRPr="007B41E9" w14:paraId="330E3A30" w14:textId="77777777" w:rsidTr="00062CBA">
        <w:tc>
          <w:tcPr>
            <w:tcW w:w="3168" w:type="dxa"/>
          </w:tcPr>
          <w:p w14:paraId="4DA94835" w14:textId="3571CE51" w:rsidR="007B41E9" w:rsidRPr="007B41E9" w:rsidRDefault="00374FA7" w:rsidP="000176C1">
            <w:r>
              <w:t>Login to the BEP  due to session time out</w:t>
            </w:r>
          </w:p>
        </w:tc>
        <w:tc>
          <w:tcPr>
            <w:tcW w:w="5688" w:type="dxa"/>
          </w:tcPr>
          <w:p w14:paraId="7243EDFF" w14:textId="111C41E4" w:rsidR="007B41E9" w:rsidRPr="007B41E9" w:rsidRDefault="00A262AA" w:rsidP="000176C1">
            <w:r>
              <w:t>Admin will be logged in to BEP successfully and system should navigate to home page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165680A" w:rsidR="007B41E9" w:rsidRPr="007B41E9" w:rsidRDefault="009437F3" w:rsidP="000176C1">
            <w:r>
              <w:t>Login Failure due to Exceeded Login Attempts</w:t>
            </w:r>
          </w:p>
        </w:tc>
        <w:tc>
          <w:tcPr>
            <w:tcW w:w="5688" w:type="dxa"/>
          </w:tcPr>
          <w:p w14:paraId="42817C0F" w14:textId="636507A1" w:rsidR="007B41E9" w:rsidRPr="007B41E9" w:rsidRDefault="007B41E9" w:rsidP="000176C1">
            <w:pPr>
              <w:pStyle w:val="infoblue"/>
            </w:pPr>
            <w:r w:rsidRPr="007B41E9">
              <w:t>Th</w:t>
            </w:r>
            <w:r w:rsidR="009437F3">
              <w:t>e system should suspend the admin</w:t>
            </w:r>
            <w:r w:rsidRPr="007B41E9">
              <w:t xml:space="preserve"> ac</w:t>
            </w:r>
            <w:r w:rsidR="009437F3">
              <w:t xml:space="preserve">count and </w:t>
            </w:r>
            <w:r w:rsidR="004C6561">
              <w:t>system should navigate to login page.</w:t>
            </w:r>
          </w:p>
          <w:p w14:paraId="43EE6D48" w14:textId="77777777" w:rsidR="007B41E9" w:rsidRPr="007B41E9" w:rsidRDefault="007B41E9" w:rsidP="000176C1"/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0176C1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6B3D5CE7" w:rsidR="007B41E9" w:rsidRPr="007B41E9" w:rsidRDefault="007B41E9" w:rsidP="000176C1">
            <w:pPr>
              <w:pStyle w:val="infoblue"/>
              <w:rPr>
                <w:bCs/>
              </w:rPr>
            </w:pPr>
            <w:r w:rsidRPr="007B41E9">
              <w:t>The system should display an error message to the user regarding web server unavailability problem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0176C1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6C745A8D" w:rsidR="007B41E9" w:rsidRPr="007B41E9" w:rsidRDefault="007B41E9" w:rsidP="000176C1">
            <w:pPr>
              <w:pStyle w:val="infoblue"/>
            </w:pPr>
            <w:r w:rsidRPr="007B41E9">
              <w:t>The system should display an error message to the user regarding the database connectivity problem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0176C1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162F46CC" w:rsidR="007B41E9" w:rsidRPr="007B41E9" w:rsidRDefault="007B41E9" w:rsidP="000176C1">
            <w:pPr>
              <w:pStyle w:val="infoblue"/>
            </w:pPr>
            <w:r w:rsidRPr="007B41E9">
              <w:t>The system should display an error message to the user regarding the network connectivity problem</w:t>
            </w:r>
          </w:p>
        </w:tc>
      </w:tr>
      <w:tr w:rsidR="00D55498" w:rsidRPr="007B41E9" w14:paraId="4E6607ED" w14:textId="77777777" w:rsidTr="00062CBA">
        <w:tc>
          <w:tcPr>
            <w:tcW w:w="3168" w:type="dxa"/>
          </w:tcPr>
          <w:p w14:paraId="41A13EB8" w14:textId="3817C58D" w:rsidR="00D55498" w:rsidRPr="007B41E9" w:rsidRDefault="00233114" w:rsidP="000176C1">
            <w:r>
              <w:t>Login failure due to Invalid username</w:t>
            </w:r>
          </w:p>
        </w:tc>
        <w:tc>
          <w:tcPr>
            <w:tcW w:w="5688" w:type="dxa"/>
          </w:tcPr>
          <w:p w14:paraId="61EFFA66" w14:textId="780D591C" w:rsidR="00D55498" w:rsidRPr="007B41E9" w:rsidRDefault="003F5426" w:rsidP="00DB6827">
            <w:pPr>
              <w:pStyle w:val="infoblue"/>
            </w:pPr>
            <w:r w:rsidRPr="007B41E9">
              <w:t>Th</w:t>
            </w:r>
            <w:r>
              <w:t>e system should suspend the admin</w:t>
            </w:r>
            <w:r w:rsidRPr="007B41E9">
              <w:t xml:space="preserve"> ac</w:t>
            </w:r>
            <w:r>
              <w:t>count and system should navigate to login page.</w:t>
            </w:r>
          </w:p>
        </w:tc>
      </w:tr>
      <w:tr w:rsidR="00D55498" w:rsidRPr="007B41E9" w14:paraId="3FB43B3F" w14:textId="77777777" w:rsidTr="00062CBA">
        <w:tc>
          <w:tcPr>
            <w:tcW w:w="3168" w:type="dxa"/>
          </w:tcPr>
          <w:p w14:paraId="5FF47F93" w14:textId="02648CAA" w:rsidR="00D55498" w:rsidRPr="007B41E9" w:rsidRDefault="00C53512" w:rsidP="00BB72E3">
            <w:pPr>
              <w:ind w:left="0"/>
              <w:jc w:val="center"/>
            </w:pPr>
            <w:r>
              <w:t xml:space="preserve">Login failure due to invalid </w:t>
            </w:r>
            <w:r w:rsidR="00BB72E3">
              <w:t xml:space="preserve">     </w:t>
            </w:r>
            <w:r>
              <w:t>password</w:t>
            </w:r>
          </w:p>
        </w:tc>
        <w:tc>
          <w:tcPr>
            <w:tcW w:w="5688" w:type="dxa"/>
          </w:tcPr>
          <w:p w14:paraId="41CF1061" w14:textId="743388A0" w:rsidR="00D55498" w:rsidRPr="007B41E9" w:rsidRDefault="003F5426" w:rsidP="00DB6827">
            <w:pPr>
              <w:pStyle w:val="infoblue"/>
            </w:pPr>
            <w:r w:rsidRPr="007B41E9">
              <w:t>Th</w:t>
            </w:r>
            <w:r>
              <w:t>e system should suspend the admin</w:t>
            </w:r>
            <w:r w:rsidRPr="007B41E9">
              <w:t xml:space="preserve"> ac</w:t>
            </w:r>
            <w:r>
              <w:t>count and system should navigate to login page.</w:t>
            </w:r>
          </w:p>
        </w:tc>
      </w:tr>
    </w:tbl>
    <w:p w14:paraId="23EFDC96" w14:textId="77777777" w:rsidR="009F5790" w:rsidRPr="009F5790" w:rsidRDefault="009F5790" w:rsidP="000176C1"/>
    <w:p w14:paraId="43EE3B16" w14:textId="77777777" w:rsidR="009F5790" w:rsidRPr="009F5790" w:rsidRDefault="009F5790" w:rsidP="000176C1"/>
    <w:p w14:paraId="338C66C3" w14:textId="77777777" w:rsidR="009F5790" w:rsidRPr="009F5790" w:rsidRDefault="009F5790" w:rsidP="000176C1">
      <w:pPr>
        <w:pStyle w:val="StyleHeading1H1Mainheading1Heading1Heading10Head1h1Sec"/>
      </w:pPr>
      <w:bookmarkStart w:id="52" w:name="_Toc144299928"/>
      <w:bookmarkStart w:id="53" w:name="_Toc145125014"/>
      <w:bookmarkStart w:id="54" w:name="_Toc165439512"/>
      <w:bookmarkStart w:id="55" w:name="_Toc186019621"/>
      <w:bookmarkStart w:id="56" w:name="_Toc494193100"/>
      <w:r w:rsidRPr="009F5790">
        <w:t>Special Requirements</w:t>
      </w:r>
      <w:bookmarkEnd w:id="52"/>
      <w:bookmarkEnd w:id="53"/>
      <w:bookmarkEnd w:id="54"/>
      <w:bookmarkEnd w:id="55"/>
      <w:bookmarkEnd w:id="56"/>
    </w:p>
    <w:p w14:paraId="7F30F35B" w14:textId="10D0F466" w:rsidR="00524418" w:rsidRPr="0004791E" w:rsidRDefault="00524418" w:rsidP="000176C1">
      <w:pPr>
        <w:pStyle w:val="StyleHeading2Sub-headingH2ChapterNumberAppendixLetterchnh"/>
      </w:pPr>
      <w:bookmarkStart w:id="57" w:name="_Toc494193101"/>
      <w:r>
        <w:t>Performance</w:t>
      </w:r>
      <w:bookmarkEnd w:id="57"/>
      <w:r w:rsidRPr="0004791E">
        <w:t xml:space="preserve"> </w:t>
      </w:r>
    </w:p>
    <w:p w14:paraId="36F3F0B1" w14:textId="497659C0" w:rsidR="00524418" w:rsidRPr="00DE247D" w:rsidRDefault="00261AEF" w:rsidP="000176C1">
      <w:pPr>
        <w:pStyle w:val="ListParagraph"/>
        <w:numPr>
          <w:ilvl w:val="0"/>
          <w:numId w:val="18"/>
        </w:numPr>
      </w:pPr>
      <w:r>
        <w:t xml:space="preserve">The </w:t>
      </w:r>
      <w:r w:rsidR="00210A87">
        <w:t>login</w:t>
      </w:r>
      <w:r w:rsidR="00C60BDC">
        <w:t xml:space="preserve"> process</w:t>
      </w:r>
      <w:r w:rsidR="00210A87">
        <w:t xml:space="preserve"> </w:t>
      </w:r>
      <w:r w:rsidR="002D01D3">
        <w:t>should be completed within 10 seconds.</w:t>
      </w:r>
    </w:p>
    <w:p w14:paraId="55EE0ED8" w14:textId="6FF2F818" w:rsidR="00261AEF" w:rsidRPr="0004791E" w:rsidRDefault="00261AEF" w:rsidP="000176C1">
      <w:pPr>
        <w:pStyle w:val="StyleHeading2Sub-headingH2ChapterNumberAppendixLetterchnh"/>
      </w:pPr>
      <w:bookmarkStart w:id="58" w:name="_Toc494193102"/>
      <w:r>
        <w:t>Availability</w:t>
      </w:r>
      <w:bookmarkEnd w:id="58"/>
      <w:r>
        <w:t xml:space="preserve"> </w:t>
      </w:r>
    </w:p>
    <w:p w14:paraId="32F7FE43" w14:textId="1AD1A8C4" w:rsidR="00261AEF" w:rsidRPr="00DE247D" w:rsidRDefault="00261AEF" w:rsidP="00344F7A">
      <w:pPr>
        <w:pStyle w:val="ListParagraph"/>
        <w:numPr>
          <w:ilvl w:val="1"/>
          <w:numId w:val="27"/>
        </w:numPr>
      </w:pPr>
      <w:r>
        <w:t xml:space="preserve">The </w:t>
      </w:r>
      <w:r w:rsidR="005D19DE">
        <w:t>applicant</w:t>
      </w:r>
      <w:r>
        <w:t xml:space="preserve"> can register only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0176C1">
      <w:pPr>
        <w:pStyle w:val="StyleHeading2Sub-headingH2ChapterNumberAppendixLetterchnh"/>
      </w:pPr>
      <w:bookmarkStart w:id="59" w:name="_Toc494193103"/>
      <w:r>
        <w:t>User Interface</w:t>
      </w:r>
      <w:bookmarkEnd w:id="59"/>
      <w:r w:rsidRPr="0004791E">
        <w:t xml:space="preserve"> </w:t>
      </w:r>
    </w:p>
    <w:p w14:paraId="1DDA0646" w14:textId="45F3690E" w:rsidR="009F5790" w:rsidRDefault="00A318D4" w:rsidP="000176C1">
      <w:pPr>
        <w:pStyle w:val="ListParagraph"/>
        <w:numPr>
          <w:ilvl w:val="1"/>
          <w:numId w:val="16"/>
        </w:numPr>
      </w:pPr>
      <w:r>
        <w:t xml:space="preserve">The </w:t>
      </w:r>
      <w:r w:rsidR="00517857">
        <w:t>letters on Menus shall be bold</w:t>
      </w:r>
    </w:p>
    <w:p w14:paraId="26121109" w14:textId="6F384103" w:rsidR="00517857" w:rsidRDefault="00517857" w:rsidP="000176C1">
      <w:pPr>
        <w:pStyle w:val="ListParagraph"/>
        <w:numPr>
          <w:ilvl w:val="1"/>
          <w:numId w:val="16"/>
        </w:numPr>
      </w:pPr>
      <w:r>
        <w:t>The active links shoul be displayed in red color</w:t>
      </w:r>
    </w:p>
    <w:p w14:paraId="1E243CAB" w14:textId="1034CE09" w:rsidR="00517857" w:rsidRDefault="00517857" w:rsidP="000176C1">
      <w:pPr>
        <w:pStyle w:val="ListParagraph"/>
        <w:numPr>
          <w:ilvl w:val="1"/>
          <w:numId w:val="16"/>
        </w:numPr>
      </w:pPr>
      <w:r>
        <w:lastRenderedPageBreak/>
        <w:t>The visited links should be displayed in purpule color</w:t>
      </w:r>
    </w:p>
    <w:p w14:paraId="25B3E02F" w14:textId="08DE4EF9" w:rsidR="00517857" w:rsidRDefault="00517857" w:rsidP="000176C1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5481756" w14:textId="53EC842F" w:rsidR="00F8175B" w:rsidRPr="0004791E" w:rsidRDefault="00F8175B" w:rsidP="000176C1">
      <w:pPr>
        <w:pStyle w:val="StyleHeading2Sub-headingH2ChapterNumberAppendixLetterchnh"/>
      </w:pPr>
      <w:bookmarkStart w:id="60" w:name="_Toc494193104"/>
      <w:r>
        <w:t>Security</w:t>
      </w:r>
      <w:bookmarkEnd w:id="60"/>
    </w:p>
    <w:p w14:paraId="582096DA" w14:textId="4AFD1252" w:rsidR="00F8175B" w:rsidRDefault="00F8175B" w:rsidP="000176C1">
      <w:pPr>
        <w:pStyle w:val="ListParagraph"/>
        <w:numPr>
          <w:ilvl w:val="0"/>
          <w:numId w:val="19"/>
        </w:numPr>
      </w:pPr>
      <w:r>
        <w:t xml:space="preserve">The system shall display the letters of PIN numbers in a masked format when </w:t>
      </w:r>
      <w:r w:rsidR="00577BF3">
        <w:t>they are entered by the admin</w:t>
      </w:r>
      <w:r>
        <w:t>.</w:t>
      </w:r>
    </w:p>
    <w:p w14:paraId="7A09A4C8" w14:textId="3E575091" w:rsidR="00F8175B" w:rsidRPr="009F5790" w:rsidRDefault="007F2660" w:rsidP="000176C1">
      <w:pPr>
        <w:pStyle w:val="ListParagraph"/>
        <w:numPr>
          <w:ilvl w:val="0"/>
          <w:numId w:val="19"/>
        </w:numPr>
      </w:pPr>
      <w:r>
        <w:t>The BEP</w:t>
      </w:r>
      <w:r w:rsidR="008B1444">
        <w:t xml:space="preserve"> will allow admin</w:t>
      </w:r>
      <w:r w:rsidR="00134693">
        <w:t xml:space="preserve"> to Cancel the login</w:t>
      </w:r>
      <w:r w:rsidR="003952B2">
        <w:t xml:space="preserve"> at any point.</w:t>
      </w:r>
    </w:p>
    <w:p w14:paraId="79AAF70E" w14:textId="77777777" w:rsidR="006C53AA" w:rsidRDefault="006C53AA" w:rsidP="000176C1">
      <w:bookmarkStart w:id="61" w:name="_Toc122945797"/>
      <w:bookmarkStart w:id="62" w:name="_Toc123634717"/>
      <w:bookmarkStart w:id="63" w:name="_Toc165439514"/>
      <w:bookmarkStart w:id="64" w:name="_Toc186019623"/>
    </w:p>
    <w:p w14:paraId="3B0CFABF" w14:textId="77777777" w:rsidR="009F5790" w:rsidRPr="009F5790" w:rsidRDefault="009F5790" w:rsidP="000176C1">
      <w:pPr>
        <w:pStyle w:val="StyleHeading1H1Mainheading1Heading1Heading10Head1h1Sec"/>
      </w:pPr>
      <w:bookmarkStart w:id="65" w:name="_Toc144299930"/>
      <w:bookmarkStart w:id="66" w:name="_Toc145125016"/>
      <w:bookmarkStart w:id="67" w:name="_Toc165439515"/>
      <w:bookmarkStart w:id="68" w:name="_Toc186019624"/>
      <w:bookmarkStart w:id="69" w:name="_Toc494193107"/>
      <w:bookmarkEnd w:id="61"/>
      <w:bookmarkEnd w:id="62"/>
      <w:bookmarkEnd w:id="63"/>
      <w:bookmarkEnd w:id="64"/>
      <w:r w:rsidRPr="009F5790">
        <w:t>Business Rules</w:t>
      </w:r>
      <w:bookmarkEnd w:id="65"/>
      <w:bookmarkEnd w:id="66"/>
      <w:bookmarkEnd w:id="67"/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0176C1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0176C1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0176C1">
            <w:r w:rsidRPr="009F5790">
              <w:t>System action (if BR fails)</w:t>
            </w:r>
          </w:p>
        </w:tc>
      </w:tr>
      <w:tr w:rsidR="00C971E8" w:rsidRPr="00C971E8" w14:paraId="6F0DB9EC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3EAACA7C" w14:textId="77777777" w:rsidR="00C971E8" w:rsidRPr="00C971E8" w:rsidRDefault="00C971E8" w:rsidP="000176C1"/>
        </w:tc>
        <w:tc>
          <w:tcPr>
            <w:tcW w:w="3636" w:type="dxa"/>
            <w:shd w:val="clear" w:color="auto" w:fill="F3F3F3"/>
          </w:tcPr>
          <w:p w14:paraId="3926C4AC" w14:textId="433CEC30" w:rsidR="00C971E8" w:rsidRPr="00C971E8" w:rsidRDefault="00096BEC" w:rsidP="00096BEC">
            <w:pPr>
              <w:ind w:left="0"/>
            </w:pPr>
            <w:r>
              <w:t xml:space="preserve"> UserName </w:t>
            </w:r>
            <w:r w:rsidR="00C971E8" w:rsidRPr="00C971E8">
              <w:t>cannot be duplicate</w:t>
            </w:r>
          </w:p>
        </w:tc>
        <w:tc>
          <w:tcPr>
            <w:tcW w:w="2952" w:type="dxa"/>
            <w:shd w:val="clear" w:color="auto" w:fill="F3F3F3"/>
          </w:tcPr>
          <w:p w14:paraId="1F53DB38" w14:textId="2C0F823C" w:rsidR="00C971E8" w:rsidRPr="00C971E8" w:rsidRDefault="00673EB2" w:rsidP="000176C1">
            <w:r>
              <w:t xml:space="preserve">System should display error message 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0176C1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40AE5306" w:rsidR="009F5790" w:rsidRPr="00026079" w:rsidRDefault="008776FD" w:rsidP="000176C1">
            <w:pPr>
              <w:pStyle w:val="infoblue"/>
            </w:pPr>
            <w:r w:rsidRPr="008776FD">
              <w:t>Administrator is</w:t>
            </w:r>
            <w:r w:rsidR="001F2024">
              <w:t xml:space="preserve"> not</w:t>
            </w:r>
            <w:r w:rsidRPr="008776FD">
              <w:t xml:space="preserve"> an employee of a Banking Exam Portal company</w:t>
            </w:r>
          </w:p>
        </w:tc>
        <w:tc>
          <w:tcPr>
            <w:tcW w:w="2952" w:type="dxa"/>
          </w:tcPr>
          <w:p w14:paraId="61C1AE7B" w14:textId="24582077" w:rsidR="009F5790" w:rsidRPr="00026079" w:rsidRDefault="003E3554" w:rsidP="000176C1">
            <w:pPr>
              <w:pStyle w:val="infoblue"/>
            </w:pPr>
            <w:r>
              <w:t>Admin</w:t>
            </w:r>
            <w:r w:rsidR="00893E99" w:rsidRPr="00026079">
              <w:t xml:space="preserve"> is prompted to re-enterr the login credentials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0176C1">
            <w:pPr>
              <w:pStyle w:val="infoblue"/>
            </w:pPr>
            <w:r w:rsidRPr="00026079">
              <w:t>BR02</w:t>
            </w:r>
          </w:p>
        </w:tc>
        <w:tc>
          <w:tcPr>
            <w:tcW w:w="3636" w:type="dxa"/>
          </w:tcPr>
          <w:p w14:paraId="0B16553C" w14:textId="415FE0A0" w:rsidR="000A2360" w:rsidRPr="00026079" w:rsidRDefault="008776FD" w:rsidP="000176C1">
            <w:pPr>
              <w:pStyle w:val="infoblue"/>
            </w:pPr>
            <w:r w:rsidRPr="008776FD">
              <w:t xml:space="preserve">Administrator has </w:t>
            </w:r>
            <w:r w:rsidR="009C02C0">
              <w:t xml:space="preserve">not </w:t>
            </w:r>
            <w:r w:rsidRPr="008776FD">
              <w:t>an access to the Banking Exam Portal Website</w:t>
            </w:r>
          </w:p>
        </w:tc>
        <w:tc>
          <w:tcPr>
            <w:tcW w:w="2952" w:type="dxa"/>
          </w:tcPr>
          <w:p w14:paraId="72D0A41A" w14:textId="252DECED" w:rsidR="000A2360" w:rsidRPr="00026079" w:rsidRDefault="008562C2" w:rsidP="00AA5471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AA5471">
              <w:t>Please enter correct URL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062CBA">
        <w:tc>
          <w:tcPr>
            <w:tcW w:w="2268" w:type="dxa"/>
          </w:tcPr>
          <w:p w14:paraId="420FE912" w14:textId="7408657A" w:rsidR="000A2360" w:rsidRPr="00026079" w:rsidRDefault="000A2360" w:rsidP="000176C1">
            <w:pPr>
              <w:pStyle w:val="infoblue"/>
            </w:pPr>
            <w:r w:rsidRPr="00026079">
              <w:t>BR03</w:t>
            </w:r>
          </w:p>
        </w:tc>
        <w:tc>
          <w:tcPr>
            <w:tcW w:w="3636" w:type="dxa"/>
          </w:tcPr>
          <w:p w14:paraId="776D4143" w14:textId="26F1CDDF" w:rsidR="000A2360" w:rsidRPr="00026079" w:rsidRDefault="008776FD" w:rsidP="000176C1">
            <w:pPr>
              <w:pStyle w:val="infoblue"/>
            </w:pPr>
            <w:r w:rsidRPr="008776FD">
              <w:t>Administrator has</w:t>
            </w:r>
            <w:r w:rsidR="004577EB">
              <w:t xml:space="preserve"> not</w:t>
            </w:r>
            <w:r w:rsidRPr="008776FD">
              <w:t xml:space="preserve"> a valid user id and a password</w:t>
            </w:r>
          </w:p>
        </w:tc>
        <w:tc>
          <w:tcPr>
            <w:tcW w:w="2952" w:type="dxa"/>
          </w:tcPr>
          <w:p w14:paraId="356D8C7E" w14:textId="10FCAF9D" w:rsidR="000A2360" w:rsidRPr="00026079" w:rsidRDefault="00026079" w:rsidP="000176C1">
            <w:pPr>
              <w:pStyle w:val="infoblue"/>
            </w:pPr>
            <w:r w:rsidRPr="00026079">
              <w:t>Displays er</w:t>
            </w:r>
            <w:r w:rsidR="00E56EFC">
              <w:t>ror message “Invalid Username and Password</w:t>
            </w:r>
            <w:r w:rsidRPr="00026079">
              <w:t>”</w:t>
            </w:r>
          </w:p>
        </w:tc>
      </w:tr>
    </w:tbl>
    <w:p w14:paraId="2E47C33A" w14:textId="77777777" w:rsidR="009F5790" w:rsidRPr="009F5790" w:rsidRDefault="009F5790" w:rsidP="000176C1">
      <w:pPr>
        <w:pStyle w:val="CommentText"/>
      </w:pPr>
    </w:p>
    <w:p w14:paraId="12195B52" w14:textId="77777777" w:rsidR="009F5790" w:rsidRDefault="009F5790" w:rsidP="000176C1">
      <w:pPr>
        <w:pStyle w:val="CommentText"/>
      </w:pPr>
    </w:p>
    <w:p w14:paraId="4BD9AE2E" w14:textId="77777777" w:rsidR="00B671C4" w:rsidRDefault="00B671C4" w:rsidP="000176C1">
      <w:pPr>
        <w:pStyle w:val="CommentText"/>
      </w:pPr>
    </w:p>
    <w:p w14:paraId="78FBF60C" w14:textId="77777777" w:rsidR="00B671C4" w:rsidRDefault="00B671C4" w:rsidP="000176C1">
      <w:pPr>
        <w:pStyle w:val="CommentText"/>
      </w:pPr>
    </w:p>
    <w:p w14:paraId="751B144E" w14:textId="77777777" w:rsidR="00B671C4" w:rsidRDefault="00B671C4" w:rsidP="000176C1">
      <w:pPr>
        <w:pStyle w:val="CommentText"/>
      </w:pPr>
    </w:p>
    <w:p w14:paraId="2AE6EE8C" w14:textId="77777777" w:rsidR="00B671C4" w:rsidRDefault="00B671C4" w:rsidP="000176C1">
      <w:pPr>
        <w:pStyle w:val="CommentText"/>
      </w:pPr>
    </w:p>
    <w:p w14:paraId="785A2E39" w14:textId="77777777" w:rsidR="00B671C4" w:rsidRDefault="00B671C4" w:rsidP="000176C1">
      <w:pPr>
        <w:pStyle w:val="CommentText"/>
      </w:pPr>
    </w:p>
    <w:p w14:paraId="36AC37D8" w14:textId="77777777" w:rsidR="00B671C4" w:rsidRPr="009F5790" w:rsidRDefault="00B671C4" w:rsidP="000176C1">
      <w:pPr>
        <w:pStyle w:val="CommentText"/>
      </w:pPr>
    </w:p>
    <w:p w14:paraId="5FCAD465" w14:textId="77777777" w:rsidR="009F5790" w:rsidRPr="009F5790" w:rsidRDefault="009F5790" w:rsidP="000176C1">
      <w:pPr>
        <w:pStyle w:val="StyleHeading1H1Mainheading1Heading1Heading10Head1h1Sec"/>
      </w:pPr>
      <w:bookmarkStart w:id="70" w:name="_Toc144299931"/>
      <w:bookmarkStart w:id="71" w:name="_Toc145125017"/>
      <w:bookmarkStart w:id="72" w:name="_Toc165439516"/>
      <w:bookmarkStart w:id="73" w:name="_Toc186019625"/>
      <w:bookmarkStart w:id="74" w:name="_Toc494193108"/>
      <w:r w:rsidRPr="009F5790">
        <w:t>Diagrams</w:t>
      </w:r>
      <w:bookmarkEnd w:id="70"/>
      <w:bookmarkEnd w:id="71"/>
      <w:bookmarkEnd w:id="72"/>
      <w:bookmarkEnd w:id="73"/>
      <w:bookmarkEnd w:id="74"/>
    </w:p>
    <w:p w14:paraId="0342FFB6" w14:textId="36AEE9F6" w:rsidR="009F5790" w:rsidRPr="009F5790" w:rsidRDefault="009F5790" w:rsidP="000176C1">
      <w:pPr>
        <w:pStyle w:val="StyleHeading2Sub-headingH2ChapterNumberAppendixLetterchnh"/>
      </w:pPr>
      <w:bookmarkStart w:id="75" w:name="_Toc144299932"/>
      <w:bookmarkStart w:id="76" w:name="_Toc145125018"/>
      <w:bookmarkStart w:id="77" w:name="_Toc165439517"/>
      <w:bookmarkStart w:id="78" w:name="_Toc186019626"/>
      <w:bookmarkStart w:id="79" w:name="_Toc494193109"/>
      <w:r w:rsidRPr="009F5790">
        <w:t>Use Case Diagram</w:t>
      </w:r>
      <w:bookmarkEnd w:id="75"/>
      <w:bookmarkEnd w:id="76"/>
      <w:bookmarkEnd w:id="77"/>
      <w:bookmarkEnd w:id="78"/>
      <w:r w:rsidR="00794598">
        <w:t xml:space="preserve"> for</w:t>
      </w:r>
      <w:bookmarkEnd w:id="79"/>
      <w:r w:rsidR="00794598">
        <w:t xml:space="preserve"> </w:t>
      </w:r>
    </w:p>
    <w:p w14:paraId="3C58AB81" w14:textId="77777777" w:rsidR="009F5790" w:rsidRPr="009F5790" w:rsidRDefault="009F5790" w:rsidP="000176C1">
      <w:pPr>
        <w:pStyle w:val="infoblue"/>
      </w:pPr>
    </w:p>
    <w:p w14:paraId="29281F77" w14:textId="77A1DDC8" w:rsidR="009F5790" w:rsidRPr="009F5790" w:rsidRDefault="00E778A4" w:rsidP="000176C1">
      <w:pPr>
        <w:pStyle w:val="infoblue"/>
      </w:pPr>
      <w:r>
        <w:rPr>
          <w:noProof/>
        </w:rPr>
        <w:lastRenderedPageBreak/>
        <w:drawing>
          <wp:inline distT="0" distB="0" distL="0" distR="0" wp14:anchorId="39ADA9C3" wp14:editId="7788A41F">
            <wp:extent cx="6479540" cy="3602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0176C1"/>
    <w:p w14:paraId="35E2DE9C" w14:textId="77777777" w:rsidR="009F5790" w:rsidRPr="009F5790" w:rsidRDefault="009F5790" w:rsidP="000176C1">
      <w:pPr>
        <w:pStyle w:val="StyleHeading1H1Mainheading1Heading1Heading10Head1h1Sec"/>
      </w:pPr>
      <w:bookmarkStart w:id="80" w:name="_Toc144299934"/>
      <w:bookmarkStart w:id="81" w:name="_Toc145125020"/>
      <w:bookmarkStart w:id="82" w:name="_Toc165439519"/>
      <w:bookmarkStart w:id="83" w:name="_Toc186019628"/>
      <w:bookmarkStart w:id="84" w:name="_Toc494193110"/>
      <w:r w:rsidRPr="009F5790">
        <w:t>Scenarios</w:t>
      </w:r>
      <w:bookmarkEnd w:id="80"/>
      <w:bookmarkEnd w:id="81"/>
      <w:bookmarkEnd w:id="82"/>
      <w:bookmarkEnd w:id="83"/>
      <w:bookmarkEnd w:id="84"/>
    </w:p>
    <w:p w14:paraId="472550AD" w14:textId="77777777" w:rsidR="009F5790" w:rsidRPr="009F5790" w:rsidRDefault="009F5790" w:rsidP="000176C1">
      <w:pPr>
        <w:pStyle w:val="StyleHeading2Sub-headingH2ChapterNumberAppendixLetterchnh"/>
      </w:pPr>
      <w:bookmarkStart w:id="85" w:name="_Toc144299935"/>
      <w:bookmarkStart w:id="86" w:name="_Toc145125021"/>
      <w:bookmarkStart w:id="87" w:name="_Toc165439520"/>
      <w:bookmarkStart w:id="88" w:name="_Toc186019629"/>
      <w:bookmarkStart w:id="89" w:name="_Toc494193111"/>
      <w:r w:rsidRPr="009F5790">
        <w:t>Success Scenarios</w:t>
      </w:r>
      <w:bookmarkEnd w:id="85"/>
      <w:bookmarkEnd w:id="86"/>
      <w:bookmarkEnd w:id="87"/>
      <w:bookmarkEnd w:id="88"/>
      <w:bookmarkEnd w:id="89"/>
    </w:p>
    <w:p w14:paraId="51113A37" w14:textId="0DB104EA" w:rsidR="009F5790" w:rsidRPr="009F5790" w:rsidRDefault="009F5790" w:rsidP="000176C1"/>
    <w:p w14:paraId="5B164B10" w14:textId="7883F415" w:rsidR="00982C75" w:rsidRPr="001B42C2" w:rsidRDefault="00982C75" w:rsidP="000176C1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user </w:t>
      </w:r>
      <w:r w:rsidRPr="009F1100">
        <w:t>lo</w:t>
      </w:r>
      <w:r>
        <w:t xml:space="preserve">gin to the </w:t>
      </w:r>
      <w:r w:rsidR="008A75A4">
        <w:t>Banking Exam Portal</w:t>
      </w:r>
    </w:p>
    <w:p w14:paraId="014A9EA6" w14:textId="15AEF37D" w:rsidR="00982C75" w:rsidRPr="001B42C2" w:rsidRDefault="00982C75" w:rsidP="000176C1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517AB">
        <w:t>Banking Exam Portal</w:t>
      </w:r>
      <w:r w:rsidR="008517AB">
        <w:t xml:space="preserve"> </w:t>
      </w:r>
      <w:r>
        <w:t>with reattempt</w:t>
      </w:r>
    </w:p>
    <w:p w14:paraId="26B5071F" w14:textId="298BB41E" w:rsidR="00982C75" w:rsidRPr="001B42C2" w:rsidRDefault="00982C75" w:rsidP="000176C1">
      <w:pPr>
        <w:pStyle w:val="NormalNotesBulleted"/>
        <w:numPr>
          <w:ilvl w:val="0"/>
          <w:numId w:val="7"/>
        </w:numPr>
      </w:pPr>
      <w:r>
        <w:t xml:space="preserve">Login to the </w:t>
      </w:r>
      <w:r w:rsidR="008517AB">
        <w:t>Banking Exam Portal</w:t>
      </w:r>
      <w:r w:rsidR="008517AB">
        <w:t xml:space="preserve"> using </w:t>
      </w:r>
      <w:r w:rsidR="00F136A6">
        <w:t>admin login Page</w:t>
      </w:r>
    </w:p>
    <w:p w14:paraId="17B36821" w14:textId="77777777" w:rsidR="009F5790" w:rsidRPr="009F5790" w:rsidRDefault="009F5790" w:rsidP="000176C1">
      <w:pPr>
        <w:pStyle w:val="StyleHeading2Sub-headingH2ChapterNumberAppendixLetterchnh"/>
      </w:pPr>
      <w:bookmarkStart w:id="90" w:name="_Toc144299936"/>
      <w:bookmarkStart w:id="91" w:name="_Toc145125022"/>
      <w:bookmarkStart w:id="92" w:name="_Toc165439521"/>
      <w:bookmarkStart w:id="93" w:name="_Toc186019630"/>
      <w:bookmarkStart w:id="94" w:name="_Toc494193112"/>
      <w:r w:rsidRPr="009F5790">
        <w:t>Failure Scenarios</w:t>
      </w:r>
      <w:bookmarkEnd w:id="90"/>
      <w:bookmarkEnd w:id="91"/>
      <w:bookmarkEnd w:id="92"/>
      <w:bookmarkEnd w:id="93"/>
      <w:bookmarkEnd w:id="94"/>
    </w:p>
    <w:p w14:paraId="67A8A301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0176C1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0176C1">
      <w:r>
        <w:tab/>
      </w:r>
    </w:p>
    <w:p w14:paraId="2338ADB1" w14:textId="77777777" w:rsidR="009F5790" w:rsidRPr="009F5790" w:rsidRDefault="009F5790" w:rsidP="000176C1"/>
    <w:p w14:paraId="506C29A1" w14:textId="77777777" w:rsidR="009F5790" w:rsidRPr="009F5790" w:rsidRDefault="009F5790" w:rsidP="000176C1">
      <w:pPr>
        <w:pStyle w:val="StyleHeading1H1Mainheading1Heading1Heading10Head1h1Sec"/>
      </w:pPr>
      <w:bookmarkStart w:id="95" w:name="_Toc144299937"/>
      <w:bookmarkStart w:id="96" w:name="_Toc145125023"/>
      <w:bookmarkStart w:id="97" w:name="_Toc165439522"/>
      <w:bookmarkStart w:id="98" w:name="_Toc186019631"/>
      <w:bookmarkStart w:id="99" w:name="_Toc494193113"/>
      <w:r w:rsidRPr="009F5790">
        <w:lastRenderedPageBreak/>
        <w:t>Issues</w:t>
      </w:r>
      <w:bookmarkEnd w:id="95"/>
      <w:bookmarkEnd w:id="96"/>
      <w:bookmarkEnd w:id="97"/>
      <w:bookmarkEnd w:id="98"/>
      <w:bookmarkEnd w:id="99"/>
    </w:p>
    <w:p w14:paraId="3B4B31B3" w14:textId="6C99E7EF" w:rsidR="009F5790" w:rsidRPr="00D26199" w:rsidRDefault="00B95EBB" w:rsidP="000176C1">
      <w:pPr>
        <w:pStyle w:val="NormalNotesBulleted"/>
        <w:numPr>
          <w:ilvl w:val="0"/>
          <w:numId w:val="7"/>
        </w:numPr>
      </w:pPr>
      <w:r w:rsidRPr="00D26199">
        <w:t>What is the maximum size of u</w:t>
      </w:r>
      <w:r w:rsidR="00F37033">
        <w:t>sername and password that a admin</w:t>
      </w:r>
      <w:bookmarkStart w:id="100" w:name="_GoBack"/>
      <w:bookmarkEnd w:id="100"/>
      <w:r w:rsidRPr="00D26199">
        <w:t xml:space="preserve"> can have ?</w:t>
      </w:r>
    </w:p>
    <w:p w14:paraId="2FA2F15C" w14:textId="6833147F" w:rsidR="00B95EBB" w:rsidRPr="00D26199" w:rsidRDefault="004B76F1" w:rsidP="000176C1">
      <w:pPr>
        <w:pStyle w:val="NormalNotesBulleted"/>
        <w:numPr>
          <w:ilvl w:val="0"/>
          <w:numId w:val="7"/>
        </w:numPr>
      </w:pPr>
      <w:r>
        <w:t>What if the admin</w:t>
      </w:r>
      <w:r w:rsidR="00B95EBB" w:rsidRPr="00D26199">
        <w:t xml:space="preserve"> is blocked after invalid login attempts for three times ?</w:t>
      </w:r>
    </w:p>
    <w:p w14:paraId="7CC62646" w14:textId="77777777" w:rsidR="009F5790" w:rsidRPr="009F5790" w:rsidRDefault="009F5790" w:rsidP="000176C1">
      <w:pPr>
        <w:pStyle w:val="StyleHeading1H1Mainheading1Heading1Heading10Head1h1Sec"/>
      </w:pPr>
      <w:bookmarkStart w:id="101" w:name="_Toc144299938"/>
      <w:bookmarkStart w:id="102" w:name="_Toc145125024"/>
      <w:bookmarkStart w:id="103" w:name="_Toc165439523"/>
      <w:bookmarkStart w:id="104" w:name="_Toc186019632"/>
      <w:bookmarkStart w:id="105" w:name="_Toc494193114"/>
      <w:r w:rsidRPr="009F5790">
        <w:t>UI Specifications</w:t>
      </w:r>
      <w:bookmarkEnd w:id="101"/>
      <w:bookmarkEnd w:id="102"/>
      <w:bookmarkEnd w:id="103"/>
      <w:bookmarkEnd w:id="104"/>
      <w:bookmarkEnd w:id="105"/>
    </w:p>
    <w:p w14:paraId="58B743EA" w14:textId="77777777" w:rsidR="009F5790" w:rsidRPr="009F5790" w:rsidRDefault="009F5790" w:rsidP="000176C1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0176C1"/>
    <w:p w14:paraId="0A1EEE56" w14:textId="77777777" w:rsidR="009F5790" w:rsidRPr="009F5790" w:rsidRDefault="009F5790" w:rsidP="000176C1"/>
    <w:p w14:paraId="5FAA00E1" w14:textId="77777777" w:rsidR="009F5790" w:rsidRPr="009F5790" w:rsidRDefault="009F5790" w:rsidP="000176C1"/>
    <w:p w14:paraId="3D5D1008" w14:textId="77777777" w:rsidR="009F5790" w:rsidRPr="001C4D77" w:rsidRDefault="009F5790" w:rsidP="000176C1">
      <w:pPr>
        <w:pStyle w:val="StyleHeading1H1Mainheading1Heading1Heading10Head1h1Sec"/>
      </w:pPr>
      <w:bookmarkStart w:id="106" w:name="_Toc144299939"/>
      <w:bookmarkStart w:id="107" w:name="_Toc145125025"/>
      <w:bookmarkStart w:id="108" w:name="_Toc165439524"/>
      <w:bookmarkStart w:id="109" w:name="_Toc186019633"/>
      <w:bookmarkStart w:id="110" w:name="_Toc494193115"/>
      <w:r w:rsidRPr="001C4D77">
        <w:t>Inter System Dependencies</w:t>
      </w:r>
      <w:bookmarkEnd w:id="106"/>
      <w:bookmarkEnd w:id="107"/>
      <w:bookmarkEnd w:id="108"/>
      <w:bookmarkEnd w:id="109"/>
      <w:bookmarkEnd w:id="110"/>
    </w:p>
    <w:p w14:paraId="5896F56D" w14:textId="3F8B02B4" w:rsidR="009F5790" w:rsidRPr="009F5790" w:rsidRDefault="009F5790" w:rsidP="000176C1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to : </w:t>
      </w:r>
    </w:p>
    <w:p w14:paraId="32524964" w14:textId="77777777" w:rsidR="009F5790" w:rsidRPr="009F5790" w:rsidRDefault="009F5790" w:rsidP="000176C1"/>
    <w:p w14:paraId="19D63F4C" w14:textId="56620F51" w:rsidR="009F5790" w:rsidRPr="009F5790" w:rsidRDefault="009F5790" w:rsidP="000176C1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0176C1"/>
    <w:p w14:paraId="7E34014E" w14:textId="4431FDD0" w:rsidR="009F5790" w:rsidRPr="009F5790" w:rsidRDefault="009F5790" w:rsidP="000176C1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0176C1"/>
    <w:p w14:paraId="2304A5FD" w14:textId="77777777" w:rsidR="009F5790" w:rsidRPr="009F5790" w:rsidRDefault="009F5790" w:rsidP="000176C1">
      <w:pPr>
        <w:pStyle w:val="StyleHeading1H1Mainheading1Heading1Heading10Head1h1Sec"/>
      </w:pPr>
      <w:bookmarkStart w:id="111" w:name="_Toc144299940"/>
      <w:bookmarkStart w:id="112" w:name="_Toc145125026"/>
      <w:bookmarkStart w:id="113" w:name="_Toc165439525"/>
      <w:bookmarkStart w:id="114" w:name="_Toc186019634"/>
      <w:bookmarkStart w:id="115" w:name="_Toc494193116"/>
      <w:r w:rsidRPr="009F5790">
        <w:t>Integratio</w:t>
      </w:r>
      <w:bookmarkEnd w:id="111"/>
      <w:bookmarkEnd w:id="112"/>
      <w:r w:rsidRPr="009F5790">
        <w:t>n with an already existing System of the &lt;&lt;Customer&gt;&gt;</w:t>
      </w:r>
      <w:bookmarkEnd w:id="113"/>
      <w:bookmarkEnd w:id="114"/>
      <w:bookmarkEnd w:id="115"/>
    </w:p>
    <w:p w14:paraId="0460A58B" w14:textId="77777777" w:rsidR="009F5790" w:rsidRPr="009F5790" w:rsidRDefault="009F5790" w:rsidP="000176C1"/>
    <w:p w14:paraId="0ABB75AE" w14:textId="77777777" w:rsidR="009F5790" w:rsidRPr="00D26199" w:rsidRDefault="009F5790" w:rsidP="000176C1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0176C1"/>
    <w:p w14:paraId="50AD47E6" w14:textId="77777777" w:rsidR="009F5790" w:rsidRPr="009F5790" w:rsidRDefault="009F5790" w:rsidP="000176C1">
      <w:pPr>
        <w:pStyle w:val="StyleHeading1H1Mainheading1Heading1Heading10Head1h1Sec"/>
      </w:pPr>
      <w:bookmarkStart w:id="116" w:name="_Toc144299941"/>
      <w:bookmarkStart w:id="117" w:name="_Toc145125027"/>
      <w:bookmarkStart w:id="118" w:name="_Toc165439526"/>
      <w:bookmarkStart w:id="119" w:name="_Toc186019635"/>
      <w:bookmarkStart w:id="120" w:name="_Toc494193117"/>
      <w:r w:rsidRPr="009F5790">
        <w:t>Assumptions</w:t>
      </w:r>
      <w:bookmarkEnd w:id="116"/>
      <w:bookmarkEnd w:id="117"/>
      <w:bookmarkEnd w:id="118"/>
      <w:bookmarkEnd w:id="119"/>
      <w:bookmarkEnd w:id="120"/>
    </w:p>
    <w:p w14:paraId="22AC17C0" w14:textId="77777777" w:rsidR="009F5790" w:rsidRPr="009F5790" w:rsidRDefault="009F5790" w:rsidP="000176C1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0176C1"/>
    <w:p w14:paraId="133AC3F5" w14:textId="77777777" w:rsidR="009F5790" w:rsidRPr="009F5790" w:rsidRDefault="009F5790" w:rsidP="000176C1">
      <w:r w:rsidRPr="009F5790">
        <w:br w:type="page"/>
      </w:r>
    </w:p>
    <w:p w14:paraId="507C4500" w14:textId="77777777" w:rsidR="009F5790" w:rsidRPr="009F5790" w:rsidRDefault="009F5790" w:rsidP="000176C1"/>
    <w:p w14:paraId="4A6FF747" w14:textId="77777777" w:rsidR="009F5790" w:rsidRPr="009F5790" w:rsidRDefault="009F5790" w:rsidP="000176C1"/>
    <w:p w14:paraId="446E364F" w14:textId="57EF95A0" w:rsidR="009F5790" w:rsidRPr="001C4D77" w:rsidRDefault="009F5790" w:rsidP="000176C1">
      <w:r w:rsidRPr="001C4D77">
        <w:t>REVISION HISTORY OF THE WORK PRODUCT</w:t>
      </w:r>
    </w:p>
    <w:p w14:paraId="53265488" w14:textId="0EEBBB8F" w:rsidR="009F5790" w:rsidRPr="001C4D77" w:rsidRDefault="009F5790" w:rsidP="000176C1">
      <w:r w:rsidRPr="001C4D77">
        <w:t>&lt;to be maintained by projects&gt;</w:t>
      </w:r>
    </w:p>
    <w:p w14:paraId="0085CB76" w14:textId="77777777" w:rsidR="009F5790" w:rsidRPr="009F5790" w:rsidRDefault="009F5790" w:rsidP="000176C1"/>
    <w:p w14:paraId="27DB307B" w14:textId="77777777" w:rsidR="009F5790" w:rsidRPr="009F5790" w:rsidRDefault="009F5790" w:rsidP="000176C1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0176C1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0176C1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0176C1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0176C1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0176C1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0176C1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0176C1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0176C1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0176C1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0176C1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0176C1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0176C1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0176C1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0176C1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0176C1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0176C1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0176C1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0176C1"/>
        </w:tc>
      </w:tr>
    </w:tbl>
    <w:p w14:paraId="4690480B" w14:textId="77777777" w:rsidR="009F5790" w:rsidRPr="009F5790" w:rsidRDefault="009F5790" w:rsidP="000176C1"/>
    <w:p w14:paraId="5E49A99B" w14:textId="687C11B2" w:rsidR="00DD3DC0" w:rsidRPr="009F5790" w:rsidRDefault="00DD3DC0" w:rsidP="000176C1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4F321" w14:textId="77777777" w:rsidR="003771EC" w:rsidRDefault="003771EC" w:rsidP="000176C1">
      <w:r>
        <w:separator/>
      </w:r>
    </w:p>
    <w:p w14:paraId="1B3004E5" w14:textId="77777777" w:rsidR="003771EC" w:rsidRDefault="003771EC" w:rsidP="000176C1"/>
    <w:p w14:paraId="1C3878BF" w14:textId="77777777" w:rsidR="003771EC" w:rsidRDefault="003771EC" w:rsidP="000176C1"/>
    <w:p w14:paraId="3D7CE9AA" w14:textId="77777777" w:rsidR="003771EC" w:rsidRDefault="003771EC" w:rsidP="000176C1"/>
    <w:p w14:paraId="7C1CF406" w14:textId="77777777" w:rsidR="003771EC" w:rsidRDefault="003771EC" w:rsidP="000176C1"/>
    <w:p w14:paraId="7DCA7F24" w14:textId="77777777" w:rsidR="003771EC" w:rsidRDefault="003771EC" w:rsidP="000176C1"/>
    <w:p w14:paraId="5C7C76BF" w14:textId="77777777" w:rsidR="003771EC" w:rsidRDefault="003771EC" w:rsidP="000176C1"/>
  </w:endnote>
  <w:endnote w:type="continuationSeparator" w:id="0">
    <w:p w14:paraId="2D96CADD" w14:textId="77777777" w:rsidR="003771EC" w:rsidRDefault="003771EC" w:rsidP="000176C1">
      <w:r>
        <w:continuationSeparator/>
      </w:r>
    </w:p>
    <w:p w14:paraId="0CF13F74" w14:textId="77777777" w:rsidR="003771EC" w:rsidRDefault="003771EC" w:rsidP="000176C1"/>
    <w:p w14:paraId="1E1BFD57" w14:textId="77777777" w:rsidR="003771EC" w:rsidRDefault="003771EC" w:rsidP="000176C1"/>
    <w:p w14:paraId="32D2AEED" w14:textId="77777777" w:rsidR="003771EC" w:rsidRDefault="003771EC" w:rsidP="000176C1"/>
    <w:p w14:paraId="578D760A" w14:textId="77777777" w:rsidR="003771EC" w:rsidRDefault="003771EC" w:rsidP="000176C1"/>
    <w:p w14:paraId="68F64375" w14:textId="77777777" w:rsidR="003771EC" w:rsidRDefault="003771EC" w:rsidP="000176C1"/>
    <w:p w14:paraId="4A86D9F0" w14:textId="77777777" w:rsidR="003771EC" w:rsidRDefault="003771EC" w:rsidP="00017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2D01D3" w:rsidRDefault="002D01D3" w:rsidP="000176C1">
    <w:pPr>
      <w:pStyle w:val="Footer"/>
    </w:pPr>
  </w:p>
  <w:p w14:paraId="5E49A9DD" w14:textId="77777777" w:rsidR="002D01D3" w:rsidRDefault="002D01D3" w:rsidP="000176C1"/>
  <w:p w14:paraId="4F1246D0" w14:textId="77777777" w:rsidR="002D01D3" w:rsidRDefault="002D01D3" w:rsidP="000176C1"/>
  <w:p w14:paraId="2F6CC1CB" w14:textId="77777777" w:rsidR="002D01D3" w:rsidRDefault="002D01D3" w:rsidP="000176C1"/>
  <w:p w14:paraId="6EA8DA5B" w14:textId="77777777" w:rsidR="002D01D3" w:rsidRDefault="002D01D3" w:rsidP="000176C1"/>
  <w:p w14:paraId="127EBDCD" w14:textId="77777777" w:rsidR="002D01D3" w:rsidRDefault="002D01D3" w:rsidP="000176C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2D01D3" w:rsidRDefault="002D01D3" w:rsidP="000176C1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2D01D3" w:rsidRPr="00D318E1" w:rsidRDefault="002D01D3" w:rsidP="000176C1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F37033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F37033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2D01D3" w:rsidRDefault="002D01D3" w:rsidP="000176C1"/>
  <w:p w14:paraId="5E49A9E0" w14:textId="77777777" w:rsidR="002D01D3" w:rsidRDefault="002D01D3" w:rsidP="000176C1"/>
  <w:p w14:paraId="5E49A9E1" w14:textId="77777777" w:rsidR="002D01D3" w:rsidRDefault="002D01D3" w:rsidP="000176C1"/>
  <w:p w14:paraId="5E49A9E2" w14:textId="1842743F" w:rsidR="002D01D3" w:rsidRDefault="002D01D3" w:rsidP="000176C1"/>
  <w:p w14:paraId="48726609" w14:textId="23A45DB7" w:rsidR="002D01D3" w:rsidRPr="005E7574" w:rsidRDefault="002D01D3" w:rsidP="000176C1">
    <w:r>
      <w:t>Capgemini Internal</w:t>
    </w:r>
  </w:p>
  <w:p w14:paraId="48DD6EF0" w14:textId="77777777" w:rsidR="002D01D3" w:rsidRDefault="002D01D3" w:rsidP="000176C1"/>
  <w:p w14:paraId="2AA8F8D8" w14:textId="77777777" w:rsidR="002D01D3" w:rsidRDefault="002D01D3" w:rsidP="000176C1"/>
  <w:p w14:paraId="78D181C9" w14:textId="77777777" w:rsidR="002D01D3" w:rsidRDefault="002D01D3" w:rsidP="000176C1"/>
  <w:p w14:paraId="5427F642" w14:textId="77777777" w:rsidR="002D01D3" w:rsidRDefault="002D01D3" w:rsidP="000176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CD57F" w14:textId="77777777" w:rsidR="003771EC" w:rsidRDefault="003771EC" w:rsidP="000176C1">
      <w:r>
        <w:separator/>
      </w:r>
    </w:p>
    <w:p w14:paraId="565733D7" w14:textId="77777777" w:rsidR="003771EC" w:rsidRDefault="003771EC" w:rsidP="000176C1"/>
    <w:p w14:paraId="6A6C9C9D" w14:textId="77777777" w:rsidR="003771EC" w:rsidRDefault="003771EC" w:rsidP="000176C1"/>
    <w:p w14:paraId="63C1273F" w14:textId="77777777" w:rsidR="003771EC" w:rsidRDefault="003771EC" w:rsidP="000176C1"/>
    <w:p w14:paraId="040B9187" w14:textId="77777777" w:rsidR="003771EC" w:rsidRDefault="003771EC" w:rsidP="000176C1"/>
    <w:p w14:paraId="4ADAA243" w14:textId="77777777" w:rsidR="003771EC" w:rsidRDefault="003771EC" w:rsidP="000176C1"/>
    <w:p w14:paraId="408FC359" w14:textId="77777777" w:rsidR="003771EC" w:rsidRDefault="003771EC" w:rsidP="000176C1"/>
  </w:footnote>
  <w:footnote w:type="continuationSeparator" w:id="0">
    <w:p w14:paraId="29655F73" w14:textId="77777777" w:rsidR="003771EC" w:rsidRDefault="003771EC" w:rsidP="000176C1">
      <w:r>
        <w:continuationSeparator/>
      </w:r>
    </w:p>
    <w:p w14:paraId="310B807E" w14:textId="77777777" w:rsidR="003771EC" w:rsidRDefault="003771EC" w:rsidP="000176C1"/>
    <w:p w14:paraId="214D20B7" w14:textId="77777777" w:rsidR="003771EC" w:rsidRDefault="003771EC" w:rsidP="000176C1"/>
    <w:p w14:paraId="26ECD623" w14:textId="77777777" w:rsidR="003771EC" w:rsidRDefault="003771EC" w:rsidP="000176C1"/>
    <w:p w14:paraId="66DFC565" w14:textId="77777777" w:rsidR="003771EC" w:rsidRDefault="003771EC" w:rsidP="000176C1"/>
    <w:p w14:paraId="31A494E0" w14:textId="77777777" w:rsidR="003771EC" w:rsidRDefault="003771EC" w:rsidP="000176C1"/>
    <w:p w14:paraId="11F01F68" w14:textId="77777777" w:rsidR="003771EC" w:rsidRDefault="003771EC" w:rsidP="000176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2D01D3" w:rsidRDefault="002D01D3" w:rsidP="000176C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2D01D3" w:rsidRDefault="002D01D3" w:rsidP="000176C1"/>
  <w:p w14:paraId="195F69AB" w14:textId="77777777" w:rsidR="002D01D3" w:rsidRDefault="002D01D3" w:rsidP="000176C1"/>
  <w:p w14:paraId="3AAB0591" w14:textId="77777777" w:rsidR="002D01D3" w:rsidRDefault="002D01D3" w:rsidP="000176C1"/>
  <w:p w14:paraId="648B6FA2" w14:textId="77777777" w:rsidR="002D01D3" w:rsidRDefault="002D01D3" w:rsidP="000176C1"/>
  <w:p w14:paraId="7C9C42B1" w14:textId="77777777" w:rsidR="002D01D3" w:rsidRDefault="002D01D3" w:rsidP="000176C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2D01D3" w:rsidRPr="003308F8" w:rsidRDefault="002D01D3" w:rsidP="000176C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val="en-IN" w:eastAsia="en-IN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2D01D3" w:rsidRDefault="002D01D3" w:rsidP="000176C1"/>
  <w:p w14:paraId="5E49A9DB" w14:textId="77777777" w:rsidR="002D01D3" w:rsidRDefault="002D01D3" w:rsidP="000176C1"/>
  <w:p w14:paraId="699F2CC6" w14:textId="77777777" w:rsidR="002D01D3" w:rsidRDefault="002D01D3" w:rsidP="000176C1"/>
  <w:p w14:paraId="6B954302" w14:textId="77777777" w:rsidR="002D01D3" w:rsidRDefault="002D01D3" w:rsidP="000176C1"/>
  <w:p w14:paraId="3FAEEEF9" w14:textId="77777777" w:rsidR="002D01D3" w:rsidRDefault="002D01D3" w:rsidP="000176C1"/>
  <w:p w14:paraId="14A5258A" w14:textId="77777777" w:rsidR="002D01D3" w:rsidRDefault="002D01D3" w:rsidP="000176C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2D01D3" w:rsidRDefault="002D01D3" w:rsidP="000176C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B4FA2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382E09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23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2"/>
  </w:num>
  <w:num w:numId="19">
    <w:abstractNumId w:val="2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21"/>
  </w:num>
  <w:num w:numId="25">
    <w:abstractNumId w:val="21"/>
  </w:num>
  <w:num w:numId="26">
    <w:abstractNumId w:val="21"/>
  </w:num>
  <w:num w:numId="27">
    <w:abstractNumId w:val="24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176C1"/>
    <w:rsid w:val="00026079"/>
    <w:rsid w:val="000601C3"/>
    <w:rsid w:val="00062CBA"/>
    <w:rsid w:val="0008331A"/>
    <w:rsid w:val="00096043"/>
    <w:rsid w:val="00096BEC"/>
    <w:rsid w:val="000A0A1F"/>
    <w:rsid w:val="000A2360"/>
    <w:rsid w:val="000B51C6"/>
    <w:rsid w:val="000C5717"/>
    <w:rsid w:val="000E00E7"/>
    <w:rsid w:val="000F43A5"/>
    <w:rsid w:val="0012666F"/>
    <w:rsid w:val="00134693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0DF4"/>
    <w:rsid w:val="0019751B"/>
    <w:rsid w:val="001A1E4F"/>
    <w:rsid w:val="001A5981"/>
    <w:rsid w:val="001C4D77"/>
    <w:rsid w:val="001F2024"/>
    <w:rsid w:val="00201D1D"/>
    <w:rsid w:val="00210A87"/>
    <w:rsid w:val="00226492"/>
    <w:rsid w:val="00233114"/>
    <w:rsid w:val="00233482"/>
    <w:rsid w:val="002572DB"/>
    <w:rsid w:val="0026052B"/>
    <w:rsid w:val="00261AEF"/>
    <w:rsid w:val="00277103"/>
    <w:rsid w:val="002A5CCE"/>
    <w:rsid w:val="002C69C5"/>
    <w:rsid w:val="002D01D3"/>
    <w:rsid w:val="002D0988"/>
    <w:rsid w:val="002F046F"/>
    <w:rsid w:val="002F0C3B"/>
    <w:rsid w:val="002F2F8C"/>
    <w:rsid w:val="00303E5A"/>
    <w:rsid w:val="00307C46"/>
    <w:rsid w:val="003308F8"/>
    <w:rsid w:val="00332A79"/>
    <w:rsid w:val="00334B92"/>
    <w:rsid w:val="00344F7A"/>
    <w:rsid w:val="00363E88"/>
    <w:rsid w:val="00374FA7"/>
    <w:rsid w:val="003771EC"/>
    <w:rsid w:val="003933D8"/>
    <w:rsid w:val="00395294"/>
    <w:rsid w:val="003952B2"/>
    <w:rsid w:val="003E3554"/>
    <w:rsid w:val="003E795D"/>
    <w:rsid w:val="003F5426"/>
    <w:rsid w:val="003F6F14"/>
    <w:rsid w:val="004027C9"/>
    <w:rsid w:val="004347D3"/>
    <w:rsid w:val="004447F9"/>
    <w:rsid w:val="004577EB"/>
    <w:rsid w:val="00460BB4"/>
    <w:rsid w:val="00470377"/>
    <w:rsid w:val="00472619"/>
    <w:rsid w:val="00472B48"/>
    <w:rsid w:val="00472DB3"/>
    <w:rsid w:val="004750DA"/>
    <w:rsid w:val="004A7DCD"/>
    <w:rsid w:val="004B0FFF"/>
    <w:rsid w:val="004B76F1"/>
    <w:rsid w:val="004C3902"/>
    <w:rsid w:val="004C6561"/>
    <w:rsid w:val="004D06AF"/>
    <w:rsid w:val="004E7445"/>
    <w:rsid w:val="004F6444"/>
    <w:rsid w:val="00517857"/>
    <w:rsid w:val="00524418"/>
    <w:rsid w:val="0053075D"/>
    <w:rsid w:val="00530E5A"/>
    <w:rsid w:val="0053544D"/>
    <w:rsid w:val="00552AEE"/>
    <w:rsid w:val="00556AEE"/>
    <w:rsid w:val="00577BF3"/>
    <w:rsid w:val="00585DF4"/>
    <w:rsid w:val="00587ED7"/>
    <w:rsid w:val="005920F8"/>
    <w:rsid w:val="00595255"/>
    <w:rsid w:val="005B3604"/>
    <w:rsid w:val="005D19DE"/>
    <w:rsid w:val="005D4827"/>
    <w:rsid w:val="005E5169"/>
    <w:rsid w:val="005E7574"/>
    <w:rsid w:val="005F7B62"/>
    <w:rsid w:val="00605B2D"/>
    <w:rsid w:val="006349A0"/>
    <w:rsid w:val="006403D2"/>
    <w:rsid w:val="00641FA0"/>
    <w:rsid w:val="0064586A"/>
    <w:rsid w:val="00667576"/>
    <w:rsid w:val="00673EB2"/>
    <w:rsid w:val="00697B50"/>
    <w:rsid w:val="006A615C"/>
    <w:rsid w:val="006B0A33"/>
    <w:rsid w:val="006C53AA"/>
    <w:rsid w:val="006D0299"/>
    <w:rsid w:val="006F3974"/>
    <w:rsid w:val="00712EB3"/>
    <w:rsid w:val="00725B3D"/>
    <w:rsid w:val="00775844"/>
    <w:rsid w:val="00790A92"/>
    <w:rsid w:val="00794598"/>
    <w:rsid w:val="007A16C6"/>
    <w:rsid w:val="007B41E9"/>
    <w:rsid w:val="007B4E6B"/>
    <w:rsid w:val="007C7699"/>
    <w:rsid w:val="007F2660"/>
    <w:rsid w:val="007F4314"/>
    <w:rsid w:val="00800A1B"/>
    <w:rsid w:val="008036AF"/>
    <w:rsid w:val="00807BDF"/>
    <w:rsid w:val="0084012D"/>
    <w:rsid w:val="00850205"/>
    <w:rsid w:val="008517AB"/>
    <w:rsid w:val="008562C2"/>
    <w:rsid w:val="00871582"/>
    <w:rsid w:val="008776FD"/>
    <w:rsid w:val="00882A5D"/>
    <w:rsid w:val="00893E99"/>
    <w:rsid w:val="00897131"/>
    <w:rsid w:val="008A75A4"/>
    <w:rsid w:val="008A7999"/>
    <w:rsid w:val="008B1444"/>
    <w:rsid w:val="008B6B15"/>
    <w:rsid w:val="008D0A08"/>
    <w:rsid w:val="008D1CF1"/>
    <w:rsid w:val="008D634D"/>
    <w:rsid w:val="008E15A0"/>
    <w:rsid w:val="009020ED"/>
    <w:rsid w:val="0091275A"/>
    <w:rsid w:val="00925C0D"/>
    <w:rsid w:val="00935785"/>
    <w:rsid w:val="009410F1"/>
    <w:rsid w:val="009437F3"/>
    <w:rsid w:val="009768DB"/>
    <w:rsid w:val="00982C75"/>
    <w:rsid w:val="0098706E"/>
    <w:rsid w:val="009915A3"/>
    <w:rsid w:val="00997622"/>
    <w:rsid w:val="009A669F"/>
    <w:rsid w:val="009A6B54"/>
    <w:rsid w:val="009A7052"/>
    <w:rsid w:val="009B4999"/>
    <w:rsid w:val="009C02C0"/>
    <w:rsid w:val="009F0A34"/>
    <w:rsid w:val="009F5790"/>
    <w:rsid w:val="009F6C9E"/>
    <w:rsid w:val="00A10DE5"/>
    <w:rsid w:val="00A1407A"/>
    <w:rsid w:val="00A262AA"/>
    <w:rsid w:val="00A318D4"/>
    <w:rsid w:val="00A33C06"/>
    <w:rsid w:val="00A65EC7"/>
    <w:rsid w:val="00A70DC9"/>
    <w:rsid w:val="00A971EE"/>
    <w:rsid w:val="00AA3B75"/>
    <w:rsid w:val="00AA5471"/>
    <w:rsid w:val="00AC4943"/>
    <w:rsid w:val="00AE6300"/>
    <w:rsid w:val="00AE6C7C"/>
    <w:rsid w:val="00AE763E"/>
    <w:rsid w:val="00AF402D"/>
    <w:rsid w:val="00AF5631"/>
    <w:rsid w:val="00AF5724"/>
    <w:rsid w:val="00B136BF"/>
    <w:rsid w:val="00B231E6"/>
    <w:rsid w:val="00B34985"/>
    <w:rsid w:val="00B45EA4"/>
    <w:rsid w:val="00B53DC1"/>
    <w:rsid w:val="00B671C4"/>
    <w:rsid w:val="00B764C5"/>
    <w:rsid w:val="00B80750"/>
    <w:rsid w:val="00B90CF5"/>
    <w:rsid w:val="00B95EBB"/>
    <w:rsid w:val="00BB51C9"/>
    <w:rsid w:val="00BB72E3"/>
    <w:rsid w:val="00C00F8B"/>
    <w:rsid w:val="00C13A48"/>
    <w:rsid w:val="00C16330"/>
    <w:rsid w:val="00C20FBF"/>
    <w:rsid w:val="00C24AC2"/>
    <w:rsid w:val="00C3602B"/>
    <w:rsid w:val="00C37DC8"/>
    <w:rsid w:val="00C53512"/>
    <w:rsid w:val="00C57E5C"/>
    <w:rsid w:val="00C60BDC"/>
    <w:rsid w:val="00C65776"/>
    <w:rsid w:val="00C82F93"/>
    <w:rsid w:val="00C84AE8"/>
    <w:rsid w:val="00C84F35"/>
    <w:rsid w:val="00C934E4"/>
    <w:rsid w:val="00C971E8"/>
    <w:rsid w:val="00C97676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55498"/>
    <w:rsid w:val="00D62EB9"/>
    <w:rsid w:val="00D9599A"/>
    <w:rsid w:val="00DB6827"/>
    <w:rsid w:val="00DC40E6"/>
    <w:rsid w:val="00DD3832"/>
    <w:rsid w:val="00DD3DC0"/>
    <w:rsid w:val="00DE247D"/>
    <w:rsid w:val="00DE3FAA"/>
    <w:rsid w:val="00E12319"/>
    <w:rsid w:val="00E218F1"/>
    <w:rsid w:val="00E26304"/>
    <w:rsid w:val="00E56EFC"/>
    <w:rsid w:val="00E701E7"/>
    <w:rsid w:val="00E731E5"/>
    <w:rsid w:val="00E778A4"/>
    <w:rsid w:val="00EA36BC"/>
    <w:rsid w:val="00EA7593"/>
    <w:rsid w:val="00EB05F4"/>
    <w:rsid w:val="00EB60A3"/>
    <w:rsid w:val="00EB7465"/>
    <w:rsid w:val="00EC1242"/>
    <w:rsid w:val="00ED7534"/>
    <w:rsid w:val="00F11BF2"/>
    <w:rsid w:val="00F136A6"/>
    <w:rsid w:val="00F27F5E"/>
    <w:rsid w:val="00F31BF2"/>
    <w:rsid w:val="00F37033"/>
    <w:rsid w:val="00F56846"/>
    <w:rsid w:val="00F56EDA"/>
    <w:rsid w:val="00F76F15"/>
    <w:rsid w:val="00F8175B"/>
    <w:rsid w:val="00F8410D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6C1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6C1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64</TotalTime>
  <Pages>12</Pages>
  <Words>1660</Words>
  <Characters>9465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Chaudhari, Bhavana</cp:lastModifiedBy>
  <cp:revision>69</cp:revision>
  <dcterms:created xsi:type="dcterms:W3CDTF">2019-01-22T12:05:00Z</dcterms:created>
  <dcterms:modified xsi:type="dcterms:W3CDTF">2019-01-22T13:16:00Z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